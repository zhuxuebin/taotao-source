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淘淘商城第五天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第四天内容回顾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商品添加功能的实现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富文本编辑器的使用KindEditor。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引入js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使用js代码初始化KindEditor，需要一个textarea控件。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提交表单之前，需要调用sync方法，同步数据。是富文本编辑器和textArea控件同步数据。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商品添加功能实现。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向商品表插入数据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向商品描述表插入数据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商品的规格参数。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使用模板的思路。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为类商品创建一个规格参数模板。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添加商品时，读取模板，基于模板生成一个表单，供用户输入规格参数。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使用js把规格参数转换成json数据，保存到数据库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读取规格参数，转换成html展示到页面。</w:t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第五天课程计划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前台系统搭建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服务层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表现层</w:t>
      </w:r>
    </w:p>
    <w:p>
      <w:pPr>
        <w:numPr>
          <w:ilvl w:val="0"/>
          <w:numId w:val="3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商城首页展示</w:t>
      </w:r>
    </w:p>
    <w:p>
      <w:pPr>
        <w:numPr>
          <w:ilvl w:val="0"/>
          <w:numId w:val="3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实现商品分类展示功能。</w:t>
      </w:r>
    </w:p>
    <w:p>
      <w:pPr>
        <w:numPr>
          <w:ilvl w:val="0"/>
          <w:numId w:val="3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首页内容管理思路及cms系统。</w:t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前台系统搭建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系统架构分析</w: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_x0000_i1025" o:spt="75" type="#_x0000_t75" style="height:249.85pt;width:415.3pt;" o:ole="t" fillcolor="#FFFFFF" filled="f" o:preferrelative="t" stroked="f" coordsize="21600,21600">
            <v:path/>
            <v:fill on="f" color2="#FFFFFF" focussize="0,0"/>
            <v:stroke on="f"/>
            <v:imagedata r:id="rId7" o:title=""/>
            <o:lock v:ext="edit" grouping="f" rotation="f" text="f" aspectratio="f"/>
            <w10:wrap type="none"/>
            <w10:anchorlock/>
          </v:shape>
          <o:OLEObject Type="Embed" ProgID="Visio.Drawing.11" ShapeID="_x0000_i1025" DrawAspect="Content" ObjectID="_1468075725" r:id="rId6"/>
        </w:objec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查询商品信息，pc端可以查询，移动端也可以查看商品。</w: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下单：pc端可以下单，移动端也可以下单。</w: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可以把业务逻辑提取出来，发布服务，供pc、移动端公用。</w: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好处：</w:t>
      </w:r>
    </w:p>
    <w:p>
      <w:pPr>
        <w:numPr>
          <w:ilvl w:val="0"/>
          <w:numId w:val="4"/>
        </w:num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提高代码复用度</w:t>
      </w:r>
    </w:p>
    <w:p>
      <w:pPr>
        <w:numPr>
          <w:ilvl w:val="0"/>
          <w:numId w:val="4"/>
        </w:num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可以灵活的进行分布式部署。</w:t>
      </w:r>
    </w:p>
    <w:p>
      <w:pPr>
        <w:numPr>
          <w:ilvl w:val="0"/>
          <w:numId w:val="4"/>
        </w:num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系统之间耦合度低</w:t>
      </w:r>
    </w:p>
    <w:p>
      <w:pPr>
        <w:numPr>
          <w:ilvl w:val="0"/>
          <w:numId w:val="4"/>
        </w:num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团队之间开发不冲突。</w:t>
      </w:r>
    </w:p>
    <w:p>
      <w:pPr>
        <w:numPr>
          <w:numId w:val="0"/>
        </w:num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numId w:val="0"/>
        </w:num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缺点：</w:t>
      </w:r>
    </w:p>
    <w:p>
      <w:pPr>
        <w:numPr>
          <w:ilvl w:val="0"/>
          <w:numId w:val="5"/>
        </w:num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需要发布Webservice，系统之间需要远程调用。</w:t>
      </w:r>
    </w:p>
    <w:p>
      <w:pPr>
        <w:numPr>
          <w:ilvl w:val="0"/>
          <w:numId w:val="5"/>
        </w:num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工作量增加。</w:t>
      </w:r>
    </w:p>
    <w:p>
      <w:pPr>
        <w:numPr>
          <w:ilvl w:val="0"/>
          <w:numId w:val="5"/>
        </w:num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需要系统之间协作才能完成整个业务流程，系统之间调用变的复杂。</w:t>
      </w:r>
    </w:p>
    <w:p>
      <w:pPr>
        <w:numPr>
          <w:numId w:val="0"/>
        </w:num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numId w:val="0"/>
        </w:num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需要创建两个工程</w:t>
      </w:r>
    </w:p>
    <w:p>
      <w:pPr>
        <w:numPr>
          <w:numId w:val="0"/>
        </w:num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服务层：taotao-rest：没有表现层，只有业务逻辑。需要发布服务。</w:t>
      </w:r>
    </w:p>
    <w:p>
      <w:pPr>
        <w:numPr>
          <w:numId w:val="0"/>
        </w:num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表现层：taotao-portal：只有表现层，没有业务逻辑，不需要连接数据库。</w:t>
      </w:r>
    </w:p>
    <w:p>
      <w:pPr>
        <w:numPr>
          <w:numId w:val="0"/>
        </w:num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numId w:val="0"/>
        </w:num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表现层和服务层通信，使用Webservice进行通信。Restful形式的Webservice。http+json数据。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服务层taotao-rest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使用maven管理工程。War包。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使用的技术：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发布服务：</w:t>
      </w:r>
      <w:r>
        <w:rPr>
          <w:rFonts w:hint="eastAsia"/>
          <w:strike/>
          <w:dstrike w:val="0"/>
          <w:lang w:val="en-US" w:eastAsia="zh-CN"/>
        </w:rPr>
        <w:t>cxf</w:t>
      </w:r>
      <w:r>
        <w:rPr>
          <w:rFonts w:hint="eastAsia"/>
          <w:lang w:val="en-US" w:eastAsia="zh-CN"/>
        </w:rPr>
        <w:t>、springmvc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</w:t>
      </w:r>
    </w:p>
    <w:p>
      <w:r>
        <w:drawing>
          <wp:inline distT="0" distB="0" distL="114300" distR="114300">
            <wp:extent cx="5270500" cy="4216400"/>
            <wp:effectExtent l="0" t="0" r="63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框架整合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整合</w:t>
      </w:r>
      <w:r>
        <w:rPr>
          <w:rFonts w:hint="eastAsia"/>
          <w:lang w:val="en-US" w:eastAsia="zh-CN"/>
        </w:rPr>
        <w:t>ssm框架。可以参考taotao-manager工程。</w:t>
      </w:r>
    </w:p>
    <w:p>
      <w:r>
        <w:drawing>
          <wp:inline distT="0" distB="0" distL="114300" distR="114300">
            <wp:extent cx="3742690" cy="34759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添加对taotao-manager-dao的依赖。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添加spring的依赖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配置tomcat插件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com.taotao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com.taotao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-rest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war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&lt;groupId&gt;com.taotao&lt;/groupId&gt;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&lt;artifactId&gt;taotao-manager-dao&lt;/artifactId&gt;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&lt;version&gt;0.0.1-SNAPSHOT&lt;/version&gt;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spring-context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webmvc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spring-aspects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spring-context-support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javax.servlet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provided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javax.servlet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provided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添加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插件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org.apache.tomcat.maven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tomcat7-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8080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表现层taotao-portal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使用的技术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</w:t>
      </w:r>
    </w:p>
    <w:p>
      <w:r>
        <w:drawing>
          <wp:inline distT="0" distB="0" distL="114300" distR="114300">
            <wp:extent cx="5270500" cy="4216400"/>
            <wp:effectExtent l="0" t="0" r="635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依赖的</w:t>
      </w:r>
      <w:r>
        <w:rPr>
          <w:rFonts w:hint="eastAsia"/>
          <w:lang w:val="en-US" w:eastAsia="zh-CN"/>
        </w:rPr>
        <w:t>jar包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taotao-manager-pojo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Tomcat插件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com.taotao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com.taotao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-portal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war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com.taotao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-manager-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spring-context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webmvc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spring-aspects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spring-context-support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jstl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jstl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javax.servlet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provided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javax.servlet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provided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添加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插件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org.apache.tomcat.maven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tomcat7-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8082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690495"/>
            <wp:effectExtent l="0" t="0" r="635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框架整合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Spring和springmvc。</w:t>
      </w:r>
    </w:p>
    <w:p>
      <w:r>
        <w:drawing>
          <wp:inline distT="0" distB="0" distL="114300" distR="114300">
            <wp:extent cx="2486025" cy="3714115"/>
            <wp:effectExtent l="0" t="0" r="952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Maven安装工程到本地仓库，跳过测试：clean install -DskipTests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创建一个Controller，当访问http://localhost:8082/跳转到首页。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请求的url：/index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IndexController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"/index"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showIndex()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"index"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r>
        <w:drawing>
          <wp:inline distT="0" distB="0" distL="114300" distR="114300">
            <wp:extent cx="5268595" cy="2684780"/>
            <wp:effectExtent l="0" t="0" r="825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首页商品类目展示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类目展示需要异步加载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商品类目从数据库中获得，调用taotao-rest发布的服务获得数据。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可以在首页中使用js直接调用taotao-rest发布的服务获得数据。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需要使用到的json数据格式：</w:t>
      </w:r>
    </w:p>
    <w:p>
      <w:pPr>
        <w:numPr>
          <w:numId w:val="0"/>
        </w:numPr>
      </w:pPr>
      <w:r>
        <w:drawing>
          <wp:inline distT="0" distB="0" distL="114300" distR="114300">
            <wp:extent cx="5180965" cy="288544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请求数据的</w:t>
      </w:r>
      <w:r>
        <w:rPr>
          <w:rFonts w:hint="eastAsia"/>
          <w:lang w:val="en-US" w:eastAsia="zh-CN"/>
        </w:rPr>
        <w:t>js位置：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524760"/>
            <wp:effectExtent l="0" t="0" r="1016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2807970"/>
            <wp:effectExtent l="0" t="0" r="825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Js跨域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Js为了安全有一个限制，不允许跨域访问。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如果两个url的域名不同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Url相同，端口不同也是跨域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Ip不同也是跨域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在taotao-portal中不能使用ajax直接调用taotao-rest的服务。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解决跨域的问题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可以使用jsonp解决跨域的问题。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1、在js中不能跨域请求数据，js可以跨域请求js片段。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2、可以把数据包装成js片段。可以把数据使用js方法来包装，形成一条方法的调用语句。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3、可以使用ajax请求js片段，当js判断到达浏览器会被立即执行。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4、在浏览器端，先创建好回调方法，在回调方法中通过参数可以获得请求的数据。</w: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173990</wp:posOffset>
                </wp:positionV>
                <wp:extent cx="2009775" cy="3781425"/>
                <wp:effectExtent l="5080" t="5080" r="4445" b="4445"/>
                <wp:wrapNone/>
                <wp:docPr id="18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78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Taotao-portal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24.75pt;margin-top:13.7pt;height:297.75pt;width:158.25pt;z-index:251707392;mso-width-relative:page;mso-height-relative:page;" fillcolor="#FFFFFF" filled="t" stroked="t" coordsize="21600,21600" o:gfxdata="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bWEX9oAAAAKAQAADwAAAAAAAAABACAAAAAiAAAAZHJzL2Rvd25yZXYueG1sUEsBAhQA&#10;FAAAAAgAh07iQBCXA3DwAQAA6wMAAA4AAAAAAAAAAQAgAAAAKQ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Taotao-portal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3884930</wp:posOffset>
                </wp:positionH>
                <wp:positionV relativeFrom="paragraph">
                  <wp:posOffset>126365</wp:posOffset>
                </wp:positionV>
                <wp:extent cx="1885950" cy="2638425"/>
                <wp:effectExtent l="4445" t="5080" r="14605" b="4445"/>
                <wp:wrapNone/>
                <wp:docPr id="17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Taotao-rest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305.9pt;margin-top:9.95pt;height:207.75pt;width:148.5pt;z-index:251708416;mso-width-relative:page;mso-height-relative:page;" fillcolor="#FFFFFF" filled="t" stroked="t" coordsize="21600,21600" o:gfxdata="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2QnV9kAAAAKAQAADwAAAAAAAAABACAAAAAiAAAAZHJzL2Rvd25yZXYueG1sUEsBAhQA&#10;FAAAAAgAh07iQBX2/SzxAQAA6wMAAA4AAAAAAAAAAQAgAAAAKA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Taotao-rest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621030</wp:posOffset>
                </wp:positionV>
                <wp:extent cx="457200" cy="428625"/>
                <wp:effectExtent l="5715" t="5715" r="13335" b="22860"/>
                <wp:wrapNone/>
                <wp:docPr id="15" name="直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4286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8" o:spid="_x0000_s1026" o:spt="20" style="position:absolute;left:0pt;flip:x;margin-left:192.65pt;margin-top:48.9pt;height:33.75pt;width:36pt;z-index:251713536;mso-width-relative:page;mso-height-relative:page;" filled="f" stroked="t" coordsize="21600,21600" o:gfxdata="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oX9/NgAAAAKAQAADwAAAAAA&#10;AAABACAAAAAiAAAAZHJzL2Rvd25yZXYueG1sUEsBAhQAFAAAAAgAh07iQNhvX4zaAQAAngMAAA4A&#10;AAAAAAAAAQAgAAAAJwEAAGRycy9lMm9Eb2MueG1sUEsFBgAAAAAGAAYAWQEAAHMFAAAAAA==&#10;">
                <v:fill on="f" focussize="0,0"/>
                <v:stroke weight="1.25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621030</wp:posOffset>
                </wp:positionV>
                <wp:extent cx="514350" cy="447675"/>
                <wp:effectExtent l="5080" t="5715" r="13970" b="22860"/>
                <wp:wrapNone/>
                <wp:docPr id="16" name="直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476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7" o:spid="_x0000_s1026" o:spt="20" style="position:absolute;left:0pt;margin-left:191.9pt;margin-top:48.9pt;height:35.25pt;width:40.5pt;z-index:251712512;mso-width-relative:page;mso-height-relative:page;" filled="f" stroked="t" coordsize="21600,21600" o:gfxdata="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80Sde9gAAAAKAQAADwAAAAAAAAABACAA&#10;AAAiAAAAZHJzL2Rvd25yZXYueG1sUEsBAhQAFAAAAAgAh07iQDHiq+vUAQAAlAMAAA4AAAAAAAAA&#10;AQAgAAAAJwEAAGRycy9lMm9Eb2MueG1sUEsFBgAAAAAGAAYAWQEAAG0FAAAAAA==&#10;">
                <v:fill on="f" focussize="0,0"/>
                <v:stroke weight="1.25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4370705</wp:posOffset>
                </wp:positionH>
                <wp:positionV relativeFrom="paragraph">
                  <wp:posOffset>621030</wp:posOffset>
                </wp:positionV>
                <wp:extent cx="819150" cy="409575"/>
                <wp:effectExtent l="7620" t="7620" r="11430" b="20955"/>
                <wp:wrapNone/>
                <wp:docPr id="14" name="流程图: 文档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575"/>
                        </a:xfrm>
                        <a:prstGeom prst="flowChartDocumen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流程图: 文档 34" o:spid="_x0000_s1026" o:spt="114" type="#_x0000_t114" style="position:absolute;left:0pt;margin-left:344.15pt;margin-top:48.9pt;height:32.25pt;width:64.5pt;z-index:251710464;mso-width-relative:page;mso-height-relative:page;" fillcolor="#BBD5F0" filled="t" stroked="t" coordsize="21600,21600" o:gfxdata="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Ic8jY1AAAAAoBAAAPAAAA&#10;AAAAAAEAIAAAACIAAABkcnMvZG93bnJldi54bWxQSwECFAAUAAAACACHTuJAYapsX1ICAACNBAAA&#10;DgAAAAAAAAABACAAAAAjAQAAZHJzL2Uyb0RvYy54bWxQSwUGAAAAAAYABgBZAQAA5wUAAAAA&#10;">
                <v:fill type="gradient" on="t" color2="#9CBEE0" focus="100%" focussize="0f,0f" focusposition="0f,0f"/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631190</wp:posOffset>
                </wp:positionV>
                <wp:extent cx="1228725" cy="504825"/>
                <wp:effectExtent l="4445" t="5080" r="5080" b="4445"/>
                <wp:wrapNone/>
                <wp:docPr id="13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Ajax请求json数据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0.7pt;margin-top:49.7pt;height:39.75pt;width:96.75pt;z-index:251709440;mso-width-relative:page;mso-height-relative:page;" fillcolor="#FFFFFF" filled="t" stroked="t" coordsize="21600,21600" o:gfxdata="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69+dbWAAAACAEAAA8AAAAAAAAAAQAgAAAAIgAAAGRycy9kb3ducmV2LnhtbFBLAQIUABQAAAAI&#10;AIdO4kDXGxOY7wEAAOoDAAAOAAAAAAAAAAEAIAAAACUBAABkcnMvZTJvRG9jLnhtbFBLBQYAAAAA&#10;BgAGAFkBAACG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Ajax请求json数据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826135</wp:posOffset>
                </wp:positionV>
                <wp:extent cx="3133090" cy="57785"/>
                <wp:effectExtent l="0" t="7620" r="10160" b="10795"/>
                <wp:wrapNone/>
                <wp:docPr id="12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3090" cy="57785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连接符 35" o:spid="_x0000_s1026" o:spt="32" type="#_x0000_t32" style="position:absolute;left:0pt;flip:y;margin-left:97.45pt;margin-top:65.05pt;height:4.55pt;width:246.7pt;z-index:251711488;mso-width-relative:page;mso-height-relative:page;" filled="f" stroked="t" coordsize="21600,21600" o:gfxdata="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YmJPXaAAAACwEAAA8AAAAAAAAAAQAgAAAAIgAAAGRycy9kb3ducmV2LnhtbFBLAQIUABQAAAAI&#10;AIdO4kC9jPo66wEAAKkDAAAOAAAAAAAAAAEAIAAAACkBAABkcnMvZTJvRG9jLnhtbFBLBQYAAAAA&#10;BgAGAFkBAACGBQAAAAA=&#10;">
                <v:fill on="f" focussize="0,0"/>
                <v:stroke weight="1.25pt" color="#739CC3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1440815</wp:posOffset>
                </wp:positionV>
                <wp:extent cx="1228725" cy="504825"/>
                <wp:effectExtent l="4445" t="5080" r="5080" b="4445"/>
                <wp:wrapNone/>
                <wp:docPr id="23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Ajax请求js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2.95pt;margin-top:113.45pt;height:39.75pt;width:96.75pt;z-index:251714560;mso-width-relative:page;mso-height-relative:page;" fillcolor="#FFFFFF" filled="t" stroked="t" coordsize="21600,21600" o:gfxdata="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G91PT2QAAAAkBAAAPAAAAAAAAAAEAIAAAACIAAABkcnMvZG93bnJldi54bWxQSwECFAAU&#10;AAAACACHTuJA7oBmsfABAADqAwAADgAAAAAAAAABACAAAAAoAQAAZHJzL2Uyb0RvYy54bWxQSwUG&#10;AAAAAAYABgBZAQAAi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Ajax请求js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1525905</wp:posOffset>
                </wp:positionV>
                <wp:extent cx="1019175" cy="485775"/>
                <wp:effectExtent l="4445" t="4445" r="5080" b="5080"/>
                <wp:wrapNone/>
                <wp:docPr id="2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1、请求js数据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161.15pt;margin-top:120.15pt;height:38.25pt;width:80.25pt;z-index:251718656;mso-width-relative:page;mso-height-relative:page;" fillcolor="#FFFFFF" filled="t" stroked="t" coordsize="21600,21600" o:gfxdata="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MrSv9kAAAALAQAADwAAAAAAAAABACAAAAAiAAAAZHJzL2Rvd25yZXYueG1sUEsBAhQA&#10;FAAAAAgAh07iQF0DC/bxAQAA6gMAAA4AAAAAAAAAAQAgAAAAKA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1、请求js数据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1450340</wp:posOffset>
                </wp:positionV>
                <wp:extent cx="1362075" cy="828675"/>
                <wp:effectExtent l="4445" t="4445" r="5080" b="5080"/>
                <wp:wrapNone/>
                <wp:docPr id="25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Js，其中包含json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322.5pt;margin-top:114.2pt;height:65.25pt;width:107.25pt;z-index:251715584;mso-width-relative:page;mso-height-relative:page;" fillcolor="#FFFFFF" filled="t" stroked="t" coordsize="21600,21600" o:gfxdata="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xtCM9sAAAALAQAADwAAAAAAAAABACAAAAAiAAAAZHJzL2Rvd25yZXYueG1sUEsBAhQA&#10;FAAAAAgAh07iQP5cBTvvAQAA6gMAAA4AAAAAAAAAAQAgAAAAKg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Js，其中包含json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1693545</wp:posOffset>
                </wp:positionV>
                <wp:extent cx="2829560" cy="171450"/>
                <wp:effectExtent l="635" t="7620" r="8255" b="11430"/>
                <wp:wrapNone/>
                <wp:docPr id="26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9560" cy="17145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连接符 42" o:spid="_x0000_s1026" o:spt="32" type="#_x0000_t32" style="position:absolute;left:0pt;margin-left:99.7pt;margin-top:133.35pt;height:13.5pt;width:222.8pt;z-index:251717632;mso-width-relative:page;mso-height-relative:page;" filled="f" stroked="t" coordsize="21600,21600" o:gfxdata="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qQq&#10;y9kAAAALAQAADwAAAAAAAAABACAAAAAiAAAAZHJzL2Rvd25yZXYueG1sUEsBAhQAFAAAAAgAh07i&#10;QJoEjr/oAQAAoA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4361180</wp:posOffset>
                </wp:positionH>
                <wp:positionV relativeFrom="paragraph">
                  <wp:posOffset>1764030</wp:posOffset>
                </wp:positionV>
                <wp:extent cx="819150" cy="409575"/>
                <wp:effectExtent l="7620" t="7620" r="11430" b="20955"/>
                <wp:wrapNone/>
                <wp:docPr id="27" name="流程图: 文档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575"/>
                        </a:xfrm>
                        <a:prstGeom prst="flowChartDocumen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流程图: 文档 34" o:spid="_x0000_s1026" o:spt="114" type="#_x0000_t114" style="position:absolute;left:0pt;margin-left:343.4pt;margin-top:138.9pt;height:32.25pt;width:64.5pt;z-index:251716608;mso-width-relative:page;mso-height-relative:page;" fillcolor="#BBD5F0" filled="t" stroked="t" coordsize="21600,21600" o:gfxdata="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mfaRPWAAAACwEAAA8A&#10;AAAAAAAAAQAgAAAAIgAAAGRycy9kb3ducmV2LnhtbFBLAQIUABQAAAAIAIdO4kBSIVIJUgIAAI0E&#10;AAAOAAAAAAAAAAEAIAAAACUBAABkcnMvZTJvRG9jLnhtbFBLBQYAAAAABgAGAFkBAADpBQAAAAA=&#10;">
                <v:fill type="gradient" on="t" color2="#9CBEE0" focus="100%" focussize="0f,0f" focusposition="0f,0f"/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1897380</wp:posOffset>
                </wp:positionV>
                <wp:extent cx="2657475" cy="695325"/>
                <wp:effectExtent l="1905" t="7620" r="7620" b="20955"/>
                <wp:wrapNone/>
                <wp:docPr id="28" name="直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57475" cy="6953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7" o:spid="_x0000_s1026" o:spt="20" style="position:absolute;left:0pt;flip:x;margin-left:112.4pt;margin-top:149.4pt;height:54.75pt;width:209.25pt;z-index:251721728;mso-width-relative:page;mso-height-relative:page;" filled="f" stroked="t" coordsize="21600,21600" o:gfxdata="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Jc4DQ2gAAAAsBAAAP&#10;AAAAAAAAAAEAIAAAACIAAABkcnMvZG93bnJldi54bWxQSwECFAAUAAAACACHTuJAr1ZeVN0BAACf&#10;AwAADgAAAAAAAAABACAAAAApAQAAZHJzL2Uyb0RvYy54bWxQSwUGAAAAAAYABgBZAQAAeA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2098040</wp:posOffset>
                </wp:positionV>
                <wp:extent cx="1362075" cy="733425"/>
                <wp:effectExtent l="5080" t="4445" r="4445" b="5080"/>
                <wp:wrapNone/>
                <wp:docPr id="29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js执行，调用js方法，要求此方法已经定义。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0.85pt;margin-top:165.2pt;height:57.75pt;width:107.25pt;z-index:251719680;mso-width-relative:page;mso-height-relative:page;" fillcolor="#FFFFFF" filled="t" stroked="t" coordsize="21600,21600" o:gfxdata="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xJE7r2AAAAAkBAAAPAAAAAAAAAAEAIAAAACIAAABkcnMvZG93bnJldi54bWxQSwECFAAU&#10;AAAACACHTuJAoluHp/EBAADqAwAADgAAAAAAAAABACAAAAAnAQAAZHJzL2Uyb0RvYy54bWxQSwUG&#10;AAAAAAYABgBZAQAAi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js执行，调用js方法，要求此方法已经定义。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2240280</wp:posOffset>
                </wp:positionV>
                <wp:extent cx="1038225" cy="447675"/>
                <wp:effectExtent l="5080" t="4445" r="4445" b="5080"/>
                <wp:wrapNone/>
                <wp:docPr id="19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2、响应js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152.15pt;margin-top:176.4pt;height:35.25pt;width:81.75pt;z-index:251722752;mso-width-relative:page;mso-height-relative:page;" fillcolor="#FFFFFF" filled="t" stroked="t" coordsize="21600,21600" o:gfxdata="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sBb1dkAAAALAQAADwAAAAAAAAABACAAAAAiAAAAZHJzL2Rvd25yZXYueG1sUEsBAhQA&#10;FAAAAAgAh07iQAzQpGnxAQAA6gMAAA4AAAAAAAAAAQAgAAAAKA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2、响应js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2821940</wp:posOffset>
                </wp:positionV>
                <wp:extent cx="635" cy="581025"/>
                <wp:effectExtent l="7620" t="0" r="10795" b="9525"/>
                <wp:wrapNone/>
                <wp:docPr id="20" name="直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5810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9" o:spid="_x0000_s1026" o:spt="20" style="position:absolute;left:0pt;margin-left:53.9pt;margin-top:222.2pt;height:45.75pt;width:0.05pt;z-index:251723776;mso-width-relative:page;mso-height-relative:page;" filled="f" stroked="t" coordsize="21600,21600" o:gfxdata="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/8pH+1QAAAAsBAAAPAAAAAAAAAAEAIAAAACIA&#10;AABkcnMvZG93bnJldi54bWxQSwECFAAUAAAACACHTuJAaiJtPtMBAACRAwAADgAAAAAAAAABACAA&#10;AAAkAQAAZHJzL2Uyb0RvYy54bWxQSwUGAAAAAAYABgBZAQAAa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2954655</wp:posOffset>
                </wp:positionV>
                <wp:extent cx="1085850" cy="276225"/>
                <wp:effectExtent l="4445" t="4445" r="14605" b="5080"/>
                <wp:wrapNone/>
                <wp:docPr id="2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3、取出json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20.9pt;margin-top:232.65pt;height:21.75pt;width:85.5pt;z-index:251724800;mso-width-relative:page;mso-height-relative:page;" fillcolor="#FFFFFF" filled="t" stroked="t" coordsize="21600,21600" o:gfxdata="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+BuS9oAAAAKAQAADwAAAAAAAAABACAAAAAiAAAAZHJzL2Rvd25yZXYueG1sUEsBAhQA&#10;FAAAAAgAh07iQA5dBabwAQAA6gMAAA4AAAAAAAAAAQAgAAAAKQ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3、取出json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3421380</wp:posOffset>
                </wp:positionV>
                <wp:extent cx="819150" cy="409575"/>
                <wp:effectExtent l="7620" t="7620" r="11430" b="20955"/>
                <wp:wrapNone/>
                <wp:docPr id="22" name="流程图: 文档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575"/>
                        </a:xfrm>
                        <a:prstGeom prst="flowChartDocumen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流程图: 文档 34" o:spid="_x0000_s1026" o:spt="114" type="#_x0000_t114" style="position:absolute;left:0pt;margin-left:20.15pt;margin-top:269.4pt;height:32.25pt;width:64.5pt;z-index:251720704;mso-width-relative:page;mso-height-relative:page;" fillcolor="#BBD5F0" filled="t" stroked="t" coordsize="21600,21600" o:gfxdata="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LSR7jUAAAACgEAAA8AAAAA&#10;AAAAAQAgAAAAIgAAAGRycy9kb3ducmV2LnhtbFBLAQIUABQAAAAIAIdO4kAz22TJUQIAAI0EAAAO&#10;AAAAAAAAAAEAIAAAACMBAABkcnMvZTJvRG9jLnhtbFBLBQYAAAAABgAGAFkBAADmBQAAAAA=&#10;">
                <v:fill type="gradient" on="t" color2="#9CBEE0" focus="100%" focussize="0f,0f" focusposition="0f,0f"/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前期准备：</w:t>
      </w:r>
    </w:p>
    <w:p>
      <w:pPr>
        <w:numPr>
          <w:ilvl w:val="0"/>
          <w:numId w:val="11"/>
        </w:numPr>
        <w:jc w:val="left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需要把js的回调方法先写好。</w:t>
      </w:r>
    </w:p>
    <w:p>
      <w:pPr>
        <w:numPr>
          <w:ilvl w:val="0"/>
          <w:numId w:val="11"/>
        </w:numPr>
        <w:jc w:val="left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做ajax请求时，需要把回调方法的方法名传递给服务端。</w:t>
      </w:r>
    </w:p>
    <w:p>
      <w:pPr>
        <w:numPr>
          <w:ilvl w:val="0"/>
          <w:numId w:val="11"/>
        </w:numPr>
        <w:jc w:val="left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服务端接收回调方法名，把数据包装好，响应给客户端。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8595" cy="1320800"/>
            <wp:effectExtent l="0" t="0" r="8255" b="1270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4785" cy="1138555"/>
            <wp:effectExtent l="0" t="0" r="12065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发布商品列表查询服务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r>
        <w:drawing>
          <wp:inline distT="0" distB="0" distL="114300" distR="114300">
            <wp:extent cx="5047615" cy="2486025"/>
            <wp:effectExtent l="0" t="0" r="63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获得一个分类列表的数据。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从tb_item_cat表中取数据。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可以创建一个</w:t>
      </w:r>
      <w:r>
        <w:rPr>
          <w:rFonts w:hint="eastAsia"/>
          <w:lang w:val="en-US" w:eastAsia="zh-CN"/>
        </w:rPr>
        <w:t>pojo描述树形列表的节点，其中包含三个属性u\n\i。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U：url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I：items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List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CatNode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@JsonProperty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@JsonProperty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@JsonProperty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getUrl()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setUrl(String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setName(String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getItems()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setItems(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ItemCatResult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getData()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setData(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从tb_item_cat表中取数据，单表查询，可以使用逆向工程生成的代码。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返回结果：ItemCatResult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业务逻辑：根据parentid查询子节点列表，并递归调用。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ItemCatServiceImpl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ItemCatService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TbItemCatMapper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itemCatMapper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ItemCatResult getItemCatList()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//调用递归方法查询商品分类列表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getItemCatList(0l);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ItemCatResult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ItemCatResult();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.setData(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getItemCatList(Long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//根据parentId查询列表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TbItemCatExample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TbItemCatExample();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.andParentIdEqualTo(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//执行查询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List&lt;TbItemCat&gt;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itemCatMapper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(TbItemCat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tbItemCat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//如果是父节点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tbItemCat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.getIsParent())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CatNode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CatNode();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.setUrl(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"/products/"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tbItemCat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.getId()+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".html"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//如果当前节点为第一级节点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tbItemCat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.getParentId() ==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"&lt;a href='/products/"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tbItemCat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.getId()+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".html'&gt;"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tbItemCat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.getName()+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"&lt;/a&gt;"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.setName(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tbItemCat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.setItems(getItemCatList(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tbItemCat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.getId()));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//把node添加到列表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resultList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//如果是叶子节点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"/products/"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tbItemCat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.getId()+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".html|"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tbItemCat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resultList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响应一个json数据。判断callback参数是否为空，如果为空正常返回json数据，如果不为空，支持jsonp调用。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需要使用@ResponseBody注解。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支持jsonp两种方式：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第一种：直接响应字符串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"/item/cat"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ItemCatController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ItemCatService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itemCatService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"/list"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yellow"/>
              </w:rPr>
              <w:t>produces=MediaType.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  <w:highlight w:val="yellow"/>
              </w:rPr>
              <w:t>APPLICATION_JSON_VALUE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yellow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highlight w:val="yellow"/>
              </w:rPr>
              <w:t>";charset=utf-8"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getItemCatList(String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callback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ItemCatResult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itemCatService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.getItemCatList();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(StringUtils.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isBlank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callback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//需要把result转换成字符串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objectToJson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//如果字符串不为空，需要支持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jsonp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调用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//需要把result转换成字符串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objectToJson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callback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"("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");"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要求springmvc必须是4.1以上版本。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MappingJacksonValue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//第二种方法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"/list"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getItemCatList(String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callback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ItemCatResult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itemCatService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.getItemCatList();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(StringUtils.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isBlank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callback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//需要把result转换成字符串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//如果字符串不为空，需要支持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jsonp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调用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MappingJacksonValue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mappingJacksonValue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MappingJacksonValue(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mappingJacksonValue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.setJsonpFunction(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callback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mappingJacksonValue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Portal中js处理</w:t>
      </w:r>
    </w:p>
    <w:p>
      <w:r>
        <w:drawing>
          <wp:inline distT="0" distB="0" distL="114300" distR="114300">
            <wp:extent cx="5266055" cy="1788160"/>
            <wp:effectExtent l="0" t="0" r="10795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623060"/>
            <wp:effectExtent l="0" t="0" r="10795" b="152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1750060"/>
            <wp:effectExtent l="0" t="0" r="12065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5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rFonts w:hint="eastAsia"/>
        <w:lang w:val="en-US" w:eastAsia="zh-CN"/>
      </w:rPr>
      <w:t>传智播客  Java学院  传智.入云龙</w:t>
    </w:r>
  </w:p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3pt;margin-top:7.9pt;height:0.05pt;width:416.25pt;z-index:251658240;mso-width-relative:page;mso-height-relative:page;" filled="f" stroked="t" coordsize="21600,21600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agNVH1QAAAAYBAAAPAAAAAAAAAAEA&#10;IAAAACIAAABkcnMvZG93bnJldi54bWxQSwECFAAUAAAACACHTuJA+ouhNNkBAACYAwAADgAAAAAA&#10;AAABACAAAAAkAQAAZHJzL2Uyb0RvYy54bWxQSwUGAAAAAAYABgBZAQAAbwUAAAAA&#10;">
              <v:fill on="f" focussize="0,0"/>
              <v:stroke weight="0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720795">
    <w:nsid w:val="564A775B"/>
    <w:multiLevelType w:val="multilevel"/>
    <w:tmpl w:val="564A775B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29006155">
    <w:nsid w:val="552CE74B"/>
    <w:multiLevelType w:val="multilevel"/>
    <w:tmpl w:val="552CE74B"/>
    <w:lvl w:ilvl="0" w:tentative="1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47727136">
    <w:nsid w:val="564A9020"/>
    <w:multiLevelType w:val="singleLevel"/>
    <w:tmpl w:val="564A9020"/>
    <w:lvl w:ilvl="0" w:tentative="1">
      <w:start w:val="1"/>
      <w:numFmt w:val="decimal"/>
      <w:suff w:val="nothing"/>
      <w:lvlText w:val="%1、"/>
      <w:lvlJc w:val="left"/>
    </w:lvl>
  </w:abstractNum>
  <w:abstractNum w:abstractNumId="1447729253">
    <w:nsid w:val="564A9865"/>
    <w:multiLevelType w:val="singleLevel"/>
    <w:tmpl w:val="564A9865"/>
    <w:lvl w:ilvl="0" w:tentative="1">
      <w:start w:val="1"/>
      <w:numFmt w:val="decimal"/>
      <w:suff w:val="nothing"/>
      <w:lvlText w:val="%1、"/>
      <w:lvlJc w:val="left"/>
    </w:lvl>
  </w:abstractNum>
  <w:abstractNum w:abstractNumId="1447721177">
    <w:nsid w:val="564A78D9"/>
    <w:multiLevelType w:val="multilevel"/>
    <w:tmpl w:val="564A78D9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47729904">
    <w:nsid w:val="564A9AF0"/>
    <w:multiLevelType w:val="singleLevel"/>
    <w:tmpl w:val="564A9AF0"/>
    <w:lvl w:ilvl="0" w:tentative="1">
      <w:start w:val="1"/>
      <w:numFmt w:val="decimal"/>
      <w:suff w:val="nothing"/>
      <w:lvlText w:val="%1、"/>
      <w:lvlJc w:val="left"/>
    </w:lvl>
  </w:abstractNum>
  <w:abstractNum w:abstractNumId="1447722349">
    <w:nsid w:val="564A7D6D"/>
    <w:multiLevelType w:val="singleLevel"/>
    <w:tmpl w:val="564A7D6D"/>
    <w:lvl w:ilvl="0" w:tentative="1">
      <w:start w:val="1"/>
      <w:numFmt w:val="decimal"/>
      <w:suff w:val="nothing"/>
      <w:lvlText w:val="%1、"/>
      <w:lvlJc w:val="left"/>
    </w:lvl>
  </w:abstractNum>
  <w:abstractNum w:abstractNumId="1447725359">
    <w:nsid w:val="564A892F"/>
    <w:multiLevelType w:val="singleLevel"/>
    <w:tmpl w:val="564A892F"/>
    <w:lvl w:ilvl="0" w:tentative="1">
      <w:start w:val="1"/>
      <w:numFmt w:val="decimal"/>
      <w:suff w:val="nothing"/>
      <w:lvlText w:val="%1、"/>
      <w:lvlJc w:val="left"/>
    </w:lvl>
  </w:abstractNum>
  <w:abstractNum w:abstractNumId="1447725124">
    <w:nsid w:val="564A8844"/>
    <w:multiLevelType w:val="singleLevel"/>
    <w:tmpl w:val="564A8844"/>
    <w:lvl w:ilvl="0" w:tentative="1">
      <w:start w:val="1"/>
      <w:numFmt w:val="decimal"/>
      <w:suff w:val="nothing"/>
      <w:lvlText w:val="%1、"/>
      <w:lvlJc w:val="left"/>
    </w:lvl>
  </w:abstractNum>
  <w:abstractNum w:abstractNumId="1447721650">
    <w:nsid w:val="564A7AB2"/>
    <w:multiLevelType w:val="singleLevel"/>
    <w:tmpl w:val="564A7AB2"/>
    <w:lvl w:ilvl="0" w:tentative="1">
      <w:start w:val="1"/>
      <w:numFmt w:val="decimal"/>
      <w:suff w:val="nothing"/>
      <w:lvlText w:val="%1、"/>
      <w:lvlJc w:val="left"/>
    </w:lvl>
  </w:abstractNum>
  <w:abstractNum w:abstractNumId="1447721795">
    <w:nsid w:val="564A7B43"/>
    <w:multiLevelType w:val="singleLevel"/>
    <w:tmpl w:val="564A7B43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29006155"/>
  </w:num>
  <w:num w:numId="2">
    <w:abstractNumId w:val="1447720795"/>
  </w:num>
  <w:num w:numId="3">
    <w:abstractNumId w:val="1447721177"/>
  </w:num>
  <w:num w:numId="4">
    <w:abstractNumId w:val="1447721650"/>
  </w:num>
  <w:num w:numId="5">
    <w:abstractNumId w:val="1447721795"/>
  </w:num>
  <w:num w:numId="6">
    <w:abstractNumId w:val="1447722349"/>
  </w:num>
  <w:num w:numId="7">
    <w:abstractNumId w:val="1447725124"/>
  </w:num>
  <w:num w:numId="8">
    <w:abstractNumId w:val="1447725359"/>
  </w:num>
  <w:num w:numId="9">
    <w:abstractNumId w:val="1447727136"/>
  </w:num>
  <w:num w:numId="10">
    <w:abstractNumId w:val="1447729253"/>
  </w:num>
  <w:num w:numId="11">
    <w:abstractNumId w:val="14477299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A4DA7"/>
    <w:rsid w:val="024C4754"/>
    <w:rsid w:val="054D2B43"/>
    <w:rsid w:val="05DB7E28"/>
    <w:rsid w:val="07565116"/>
    <w:rsid w:val="0EB51830"/>
    <w:rsid w:val="182014A2"/>
    <w:rsid w:val="1A4A30B1"/>
    <w:rsid w:val="1B5744E8"/>
    <w:rsid w:val="1BEC2FB3"/>
    <w:rsid w:val="1C60279C"/>
    <w:rsid w:val="1F15070B"/>
    <w:rsid w:val="1F4B0BE5"/>
    <w:rsid w:val="2277369B"/>
    <w:rsid w:val="28971627"/>
    <w:rsid w:val="2AA61387"/>
    <w:rsid w:val="2BA95732"/>
    <w:rsid w:val="2C3D4920"/>
    <w:rsid w:val="2C6270DE"/>
    <w:rsid w:val="2D223C99"/>
    <w:rsid w:val="2D584173"/>
    <w:rsid w:val="2D6B5392"/>
    <w:rsid w:val="2D932CD3"/>
    <w:rsid w:val="2FF23AB7"/>
    <w:rsid w:val="343A21BD"/>
    <w:rsid w:val="349E1EE2"/>
    <w:rsid w:val="35654EE8"/>
    <w:rsid w:val="35E80BFF"/>
    <w:rsid w:val="364B2EA2"/>
    <w:rsid w:val="37743C09"/>
    <w:rsid w:val="396A0841"/>
    <w:rsid w:val="3A1A2BE3"/>
    <w:rsid w:val="3B20468F"/>
    <w:rsid w:val="3C12749A"/>
    <w:rsid w:val="3D051238"/>
    <w:rsid w:val="3D793569"/>
    <w:rsid w:val="3DFD5D41"/>
    <w:rsid w:val="40662CB8"/>
    <w:rsid w:val="4134460A"/>
    <w:rsid w:val="44705CD5"/>
    <w:rsid w:val="46146386"/>
    <w:rsid w:val="46295027"/>
    <w:rsid w:val="46CD5B35"/>
    <w:rsid w:val="4AAC5B10"/>
    <w:rsid w:val="4BA637A9"/>
    <w:rsid w:val="4C781903"/>
    <w:rsid w:val="4E324158"/>
    <w:rsid w:val="513037C0"/>
    <w:rsid w:val="5219373E"/>
    <w:rsid w:val="526C1837"/>
    <w:rsid w:val="55545189"/>
    <w:rsid w:val="562F2548"/>
    <w:rsid w:val="5A615BD7"/>
    <w:rsid w:val="5A9F7C3A"/>
    <w:rsid w:val="5B9836D5"/>
    <w:rsid w:val="5CA23B87"/>
    <w:rsid w:val="5E6F75FB"/>
    <w:rsid w:val="5EA80A59"/>
    <w:rsid w:val="5F2B57AF"/>
    <w:rsid w:val="60E0197E"/>
    <w:rsid w:val="615A3846"/>
    <w:rsid w:val="625E1DEF"/>
    <w:rsid w:val="625F7870"/>
    <w:rsid w:val="63115115"/>
    <w:rsid w:val="6648015B"/>
    <w:rsid w:val="69A81DE6"/>
    <w:rsid w:val="6D1B720F"/>
    <w:rsid w:val="70431C3A"/>
    <w:rsid w:val="714F68F5"/>
    <w:rsid w:val="71671D9D"/>
    <w:rsid w:val="717A7739"/>
    <w:rsid w:val="73391C98"/>
    <w:rsid w:val="73E111AC"/>
    <w:rsid w:val="741E320F"/>
    <w:rsid w:val="76C26CE6"/>
    <w:rsid w:val="78730C2B"/>
    <w:rsid w:val="79784C56"/>
    <w:rsid w:val="7C9A0FFB"/>
    <w:rsid w:val="7DC355E5"/>
    <w:rsid w:val="7FAE06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uiPriority w:val="0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MyNote.wpt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2015-11-17T00:32:00Z</dcterms:created>
  <dc:creator>苏丙伦</dc:creator>
  <cp:lastModifiedBy>苏丙伦</cp:lastModifiedBy>
  <dcterms:modified xsi:type="dcterms:W3CDTF">2015-11-17T07:36:34Z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