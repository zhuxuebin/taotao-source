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淘淘商城第二天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第一天内容：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电商行业的了解。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淘淘商城项目介绍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后台系统的搭建。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使用maven管理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聚合工程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创建maven模块，根据层级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svn使用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工程上传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下载工程（需要转换成maven工程）</w:t>
      </w:r>
    </w:p>
    <w:p>
      <w:pPr>
        <w:numPr>
          <w:ilvl w:val="0"/>
          <w:numId w:val="3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Ssm框架的整合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商品列表查询工程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分页处理，分页插件</w:t>
      </w:r>
    </w:p>
    <w:p>
      <w:pPr>
        <w:numPr>
          <w:ilvl w:val="0"/>
          <w:numId w:val="4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商品的添加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商品类目选择-easyui异步tree控件的使用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图片上传（图片服务器开头，nginx）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富文本编辑器使用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添加的实现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创建一个controller，做一个页面跳转。展示index.jsp的内容。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返回的结果：返回一个string类型，是一个逻辑视图。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PageController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lightGray"/>
              </w:rPr>
              <w:t>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showIndex()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"index"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静态资源映射</w:t>
      </w:r>
    </w:p>
    <w:p>
      <w:r>
        <w:drawing>
          <wp:inline distT="0" distB="0" distL="114300" distR="114300">
            <wp:extent cx="5264785" cy="1236345"/>
            <wp:effectExtent l="0" t="0" r="1206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商品列表展示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打开商品列表页面，应该创建一个</w:t>
      </w:r>
      <w:r>
        <w:rPr>
          <w:rFonts w:hint="eastAsia"/>
          <w:lang w:val="en-US" w:eastAsia="zh-CN"/>
        </w:rPr>
        <w:t>Handler接收请求，跳转到对应的页面。请求和页面的名称一致。可以统一处理。</w:t>
      </w:r>
    </w:p>
    <w:p>
      <w:r>
        <w:drawing>
          <wp:inline distT="0" distB="0" distL="114300" distR="114300">
            <wp:extent cx="5267325" cy="2187575"/>
            <wp:effectExtent l="0" t="0" r="95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查询的表：tb_item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单表查询sql：SELECT * from tb_item </w:t>
      </w:r>
      <w:r>
        <w:rPr>
          <w:rFonts w:hint="eastAsia"/>
          <w:b/>
          <w:bCs/>
          <w:lang w:val="en-US" w:eastAsia="zh-CN"/>
        </w:rPr>
        <w:t>LIMIT 0,10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需要实现分页，使用逆向工程，可以使用mybatis的分页插件。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分页插件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188595</wp:posOffset>
                </wp:positionV>
                <wp:extent cx="2314575" cy="486410"/>
                <wp:effectExtent l="4445" t="5080" r="5080" b="228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8410" y="2621915"/>
                          <a:ext cx="2314575" cy="48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SqlSessionFactory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4pt;margin-top:14.85pt;height:38.3pt;width:182.25pt;z-index:251658240;mso-width-relative:page;mso-height-relative:page;" fillcolor="#FFFFFF [3201]" filled="t" stroked="t" coordsize="21600,21600" o:gfxdata="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8v/4x1wAAAAoBAAAPAAAAAAAAAAEAIAAA&#10;ACIAAABkcnMvZG93bnJldi54bWxQSwECFAAUAAAACACHTuJA/KSymkYCAAB1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SqlSessionFactory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2047875</wp:posOffset>
                </wp:positionV>
                <wp:extent cx="1885950" cy="1609725"/>
                <wp:effectExtent l="4445" t="5080" r="14605" b="44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6410" y="4679315"/>
                          <a:ext cx="18859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拦截器，需要实现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mybatis的拦截器接口。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对sql语句进行编辑。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把修改后sql语句设置回去。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3pt;margin-top:161.25pt;height:126.75pt;width:148.5pt;z-index:251701248;mso-width-relative:page;mso-height-relative:page;" fillcolor="#FFFFFF [3201]" filled="t" stroked="t" coordsize="21600,21600" o:gfxdata="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Sdvx72AAAAAsBAAAPAAAAAAAA&#10;AAEAIAAAACIAAABkcnMvZG93bnJldi54bWxQSwECFAAUAAAACACHTuJA1cJp2EsCAAB4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拦截器，需要实现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mybatis的拦截器接口。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对sql语句进行编辑。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把修改后sql语句设置回去。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2728595</wp:posOffset>
                </wp:positionV>
                <wp:extent cx="1438275" cy="209550"/>
                <wp:effectExtent l="12700" t="12700" r="15875" b="2540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6710" y="5426710"/>
                          <a:ext cx="14382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6.55pt;margin-top:214.85pt;height:16.5pt;width:113.25pt;z-index:251700224;v-text-anchor:middle;mso-width-relative:page;mso-height-relative:page;" fillcolor="#4F81BD [3204]" filled="t" stroked="t" coordsize="21600,21600" o:gfxdata="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1uIzr2AAAAAsBAAAPAAAAAAAAAAEAIAAAACIAAABkcnMvZG93&#10;bnJldi54bWxQSwECFAAUAAAACACHTuJA1JLlC3ICAADHBAAADgAAAAAAAAABACAAAAAnAQAAZHJz&#10;L2Uyb0RvYy54bWxQSwUGAAAAAAYABgBZAQAACwYAAAAA&#10;" adj="20027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4190365</wp:posOffset>
                </wp:positionV>
                <wp:extent cx="990600" cy="561975"/>
                <wp:effectExtent l="12700" t="12700" r="25400" b="15875"/>
                <wp:wrapNone/>
                <wp:docPr id="11" name="流程图: 磁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0410" y="7031355"/>
                          <a:ext cx="990600" cy="5619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167.55pt;margin-top:329.95pt;height:44.25pt;width:78pt;z-index:251678720;v-text-anchor:middle;mso-width-relative:page;mso-height-relative:page;" fillcolor="#4F81BD [3204]" filled="t" stroked="t" coordsize="21600,21600" o:gfxdata="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m9OOfc&#10;AAAACwEAAA8AAAAAAAAAAQAgAAAAIgAAAGRycy9kb3ducmV2LnhtbFBLAQIUABQAAAAIAIdO4kCE&#10;IfjNjgIAAOQEAAAOAAAAAAAAAAEAIAAAACsBAABkcnMvZTJvRG9jLnhtbFBLBQYAAAAABgAGAFkB&#10;AAAr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3838575</wp:posOffset>
                </wp:positionV>
                <wp:extent cx="647700" cy="304800"/>
                <wp:effectExtent l="12700" t="12700" r="25400" b="2540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4710" y="5384165"/>
                          <a:ext cx="6477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9.55pt;margin-top:302.25pt;height:24pt;width:51pt;z-index:251699200;v-text-anchor:middle;mso-width-relative:page;mso-height-relative:page;" fillcolor="#4F81BD [3204]" filled="t" stroked="t" coordsize="21600,21600" o:gfxdata="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hQ7dXYAAAACwEAAA8AAAAAAAAAAQAgAAAAIgAAAGRycy9kb3du&#10;cmV2LnhtbFBLAQIUABQAAAAIAIdO4kB8BdzbcQIAAMUEAAAOAAAAAAAAAAEAIAAAACcBAABkcnMv&#10;ZTJvRG9jLnhtbFBLBQYAAAAABgAGAFkBAAAKBgAAAAA=&#10;" adj="1080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2752725</wp:posOffset>
                </wp:positionV>
                <wp:extent cx="647700" cy="304800"/>
                <wp:effectExtent l="12700" t="12700" r="25400" b="2540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7560" y="4241165"/>
                          <a:ext cx="6477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7.3pt;margin-top:216.75pt;height:24pt;width:51pt;z-index:251677696;v-text-anchor:middle;mso-width-relative:page;mso-height-relative:page;" fillcolor="#4F81BD [3204]" filled="t" stroked="t" coordsize="21600,21600" o:gfxdata="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31+0DYAAAACwEAAA8AAAAAAAAAAQAgAAAAIgAAAGRycy9kb3du&#10;cmV2LnhtbFBLAQIUABQAAAAIAIdO4kCHir4McQIAAMUEAAAOAAAAAAAAAAEAIAAAACcBAABkcnMv&#10;ZTJvRG9jLnhtbFBLBQYAAAAABgAGAFkBAAAKBgAAAAA=&#10;" adj="1080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1609725</wp:posOffset>
                </wp:positionV>
                <wp:extent cx="647700" cy="304800"/>
                <wp:effectExtent l="12700" t="12700" r="25400" b="254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7560" y="3174365"/>
                          <a:ext cx="6477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2.8pt;margin-top:126.75pt;height:24pt;width:51pt;z-index:251667456;v-text-anchor:middle;mso-width-relative:page;mso-height-relative:page;" fillcolor="#4F81BD [3204]" filled="t" stroked="t" coordsize="21600,21600" o:gfxdata="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pQUEi2AAAAAsBAAAPAAAAAAAAAAEAIAAAACIAAABkcnMvZG93bnJl&#10;di54bWxQSwECFAAUAAAACACHTuJAxI9t9W8CAADDBAAADgAAAAAAAAABACAAAAAnAQAAZHJzL2Uy&#10;b0RvYy54bWxQSwUGAAAAAAYABgBZAQAACAYAAAAA&#10;" adj="1080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542925</wp:posOffset>
                </wp:positionV>
                <wp:extent cx="647700" cy="304800"/>
                <wp:effectExtent l="12700" t="12700" r="25400" b="2540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7560" y="3174365"/>
                          <a:ext cx="6477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2.8pt;margin-top:42.75pt;height:24pt;width:51pt;z-index:251662336;v-text-anchor:middle;mso-width-relative:page;mso-height-relative:page;" fillcolor="#4F81BD [3204]" filled="t" stroked="t" coordsize="21600,21600" o:gfxdata="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p3ScdcAAAAKAQAADwAAAAAAAAABACAAAAAiAAAAZHJzL2Rvd25yZXYu&#10;eG1sUEsBAhQAFAAAAAgAh07iQHhxmVxuAgAAwwQAAA4AAAAAAAAAAQAgAAAAJgEAAGRycy9lMm9E&#10;b2MueG1sUEsFBgAAAAAGAAYAWQEAAAYGAAAAAA==&#10;" adj="1080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3142615</wp:posOffset>
                </wp:positionV>
                <wp:extent cx="2362200" cy="647700"/>
                <wp:effectExtent l="4445" t="4445" r="1460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37460" y="5735955"/>
                          <a:ext cx="23622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MappedStatement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Sql语句的封装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8pt;margin-top:247.45pt;height:51pt;width:186pt;z-index:251661312;mso-width-relative:page;mso-height-relative:page;" fillcolor="#FFFFFF [3201]" filled="t" stroked="t" coordsize="21600,21600" o:gfxdata="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1EvrvXAAAACwEAAA8AAAAAAAAAAQAg&#10;AAAAIgAAAGRycy9kb3ducmV2LnhtbFBLAQIUABQAAAAIAIdO4kCFhoXy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MappedStatement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Sql语句的封装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2019300</wp:posOffset>
                </wp:positionV>
                <wp:extent cx="2409825" cy="619125"/>
                <wp:effectExtent l="4445" t="4445" r="5080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37460" y="4717415"/>
                          <a:ext cx="24098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Executor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执行器对象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8pt;margin-top:159pt;height:48.75pt;width:189.75pt;z-index:251660288;mso-width-relative:page;mso-height-relative:page;" fillcolor="#FFFFFF [3201]" filled="t" stroked="t" coordsize="21600,21600" o:gfxdata="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nW7A/2AAAAAsBAAAPAAAAAAAAAAEA&#10;IAAAACIAAABkcnMvZG93bnJldi54bWxQSwECFAAUAAAACACHTuJAHUFXXEgCAAB1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Executor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执行器对象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942975</wp:posOffset>
                </wp:positionV>
                <wp:extent cx="2343150" cy="600075"/>
                <wp:effectExtent l="4445" t="5080" r="14605" b="44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9360" y="3431540"/>
                          <a:ext cx="23431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SqlSession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提供很多用户方法。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55pt;margin-top:74.25pt;height:47.25pt;width:184.5pt;z-index:251659264;mso-width-relative:page;mso-height-relative:page;" fillcolor="#FFFFFF [3201]" filled="t" stroked="t" coordsize="21600,21600" o:gfxdata="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bzKz/WAAAACwEAAA8AAAAAAAAAAQAgAAAA&#10;IgAAAGRycy9kb3ducmV2LnhtbFBLAQIUABQAAAAIAIdO4kDpLpnXRgIAAHU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SqlSession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提供很多用户方法。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插件叫做PageHelper如果你也在用Mybatis，建议尝试该分页插件，这个一定是最方便使用的分页插件。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该插件目前支持Oracle,Mysql,MariaDB,SQLite,Hsqldb,PostgreSQL六种数据库分页。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第一步：需要在SqlMapConfig.xml，配置一个plugin。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第二步：在sql语句执行之前，添加一个PageHelper.startPage(page,rows);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第三步：取分页结果。创建一个PageInfo对象需要参数，查询结果返回的list。从PageInfo对象中取分页结果。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添加jar包到工程中</w:t>
      </w:r>
    </w:p>
    <w:p>
      <w:r>
        <w:drawing>
          <wp:inline distT="0" distB="0" distL="114300" distR="114300">
            <wp:extent cx="5269230" cy="1401445"/>
            <wp:effectExtent l="0" t="0" r="762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66515" cy="386651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  <w:lang w:val="en-US" w:eastAsia="zh-CN"/>
        </w:rPr>
        <w:t>SqlMapConfig.xml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配置分页插件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interceptor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"com.github.pagehelper.PageHelper"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指定使用的数据库是什么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"dialect"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"mysql"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代码测试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TestPageHelper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lightGray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testPageHelper()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//1、获得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ApplicationContext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"classpath:spring/applicationContext-*.xml"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TbItemMapper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.getBean(TbItemMapper.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//2、设置分页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PageHelper.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startPage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(1, 30);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//3、执行查询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//4、取分页后结果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PageInfo&lt;TbItem&gt;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PageInfo&lt;&gt;(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.getTotal();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"total:"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.getPages();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"pages:"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.getPageSize();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"pageSize:"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展示商品列表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</w:t>
      </w:r>
    </w:p>
    <w:p>
      <w:r>
        <w:drawing>
          <wp:inline distT="0" distB="0" distL="114300" distR="114300">
            <wp:extent cx="5268595" cy="1497330"/>
            <wp:effectExtent l="0" t="0" r="825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请求的参数：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"http://localhost:8080/item/list?page=1&amp;rows=30"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http://localhost:8080/item/list?</w:t>
      </w:r>
      <w:r>
        <w:rPr>
          <w:rStyle w:val="14"/>
          <w:rFonts w:hint="eastAsia"/>
          <w:highlight w:val="yellow"/>
          <w:lang w:val="en-US" w:eastAsia="zh-CN"/>
        </w:rPr>
        <w:t>page=1&amp;rows=30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响应的数据：json数据。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包含total、rows两个属性：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Total：查询结果的总记录数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Rows：集合，包含显示的所有数据。其中集合中每个元素的key应该和dategrid的field对应。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Easyui中datagrid控件要求的数据格式为：</w:t>
      </w:r>
    </w:p>
    <w:p>
      <w:pPr>
        <w:ind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{total: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,rows:[{</w:t>
      </w:r>
      <w:r>
        <w:rPr>
          <w:rFonts w:hint="default"/>
          <w:highlight w:val="green"/>
          <w:lang w:val="en-US" w:eastAsia="zh-CN"/>
        </w:rPr>
        <w:t>“</w:t>
      </w:r>
      <w:r>
        <w:rPr>
          <w:rFonts w:hint="eastAsia"/>
          <w:highlight w:val="green"/>
          <w:lang w:val="en-US" w:eastAsia="zh-CN"/>
        </w:rPr>
        <w:t>id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: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,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name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,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张三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},{</w:t>
      </w:r>
      <w:r>
        <w:rPr>
          <w:rFonts w:hint="default"/>
          <w:highlight w:val="green"/>
          <w:lang w:val="en-US" w:eastAsia="zh-CN"/>
        </w:rPr>
        <w:t>“</w:t>
      </w:r>
      <w:r>
        <w:rPr>
          <w:rFonts w:hint="eastAsia"/>
          <w:highlight w:val="green"/>
          <w:lang w:val="en-US" w:eastAsia="zh-CN"/>
        </w:rPr>
        <w:t>id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: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,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name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,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李四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}]}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6690" cy="40005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可以使用逆向工程生成的代码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参数：page（显示的页码）、rows（每页显示的记录数）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返回值：创建一个pojo表示返回值。应该包含total、rows两个属性。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应该放到taotao-common工程中，和其他系统共用。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EasyUIDataGridResult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List&lt;?&gt;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getTotal()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setTotal(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List&lt;?&gt; getRows()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setRows(List&lt;?&gt;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EasyUIDataGridResult getItemList(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//分页处理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PageHelper.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startPage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//取分页信息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PageInfo&lt;TbItem&gt;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PageInfo&lt;&gt;(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//返回处理结果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EasyUIDataGridResult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EasyUIDataGridResult();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.setTotal(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.getTotal());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.setRows(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接收两个参数：page、rows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调用Service查询商品列表。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返回：EasyUIDataGridResult（json数据），需要使用@ResponseBody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"/item/list"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EasyUIDataGridResult getItemList(Integer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EasyUIDataGridResult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添加商品-类目选择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商品类目使用的表：tb_item_cat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初始化类目选择：</w:t>
      </w:r>
    </w:p>
    <w:p>
      <w:r>
        <w:drawing>
          <wp:inline distT="0" distB="0" distL="114300" distR="114300">
            <wp:extent cx="5265420" cy="2125980"/>
            <wp:effectExtent l="0" t="0" r="1143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Easyui的异步tree控件：</w:t>
      </w:r>
    </w:p>
    <w:p>
      <w:r>
        <w:drawing>
          <wp:inline distT="0" distB="0" distL="114300" distR="114300">
            <wp:extent cx="5267325" cy="2741930"/>
            <wp:effectExtent l="0" t="0" r="952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nsolas" w:hAnsi="Consolas" w:eastAsia="Consolas"/>
          <w:color w:val="2A00FF"/>
          <w:sz w:val="28"/>
          <w:highlight w:val="white"/>
        </w:rPr>
      </w:pPr>
      <w:r>
        <w:rPr>
          <w:rFonts w:hint="eastAsia"/>
          <w:lang w:eastAsia="zh-CN"/>
        </w:rPr>
        <w:t>请求的</w:t>
      </w:r>
      <w:r>
        <w:rPr>
          <w:rFonts w:hint="eastAsia"/>
          <w:lang w:val="en-US" w:eastAsia="zh-CN"/>
        </w:rPr>
        <w:t>url：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/item/cat/list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请求的参数：</w:t>
      </w:r>
      <w:r>
        <w:rPr>
          <w:rFonts w:hint="eastAsia"/>
          <w:lang w:val="en-US" w:eastAsia="zh-CN"/>
        </w:rPr>
        <w:t>id（当前节点的id）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响应的结果：json数据。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"id": 1,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"text": "Node 1", 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"state": "closed"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"id": 2,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"text": "Node 2", 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"state": "closed"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如果当前节点为父节点，state应为“closed”、如果是叶子节点“open”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查询tb_item_cat表，根据id查询商品分类列表。可以使用逆向工程。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接收参数parentId，根据parentId查询分类列表。返回pojo列表。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Pojo应该包含三个属性：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id、text、state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应该放到taotao-common工程中。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EasyUITreeNode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setId(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getText()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setText(String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getState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setState(String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TbItemCatMapper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List&lt;EasyUITreeNode&gt; getItemCatList(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根据parentId查询分类列表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TbItemCatExample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TbItemCatExample();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.andParentIdEqualTo(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List&lt;TbItemCat&gt;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//转换成EasyUITreeNode列表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List&lt;EasyUITreeNode&gt;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(TbItemCat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//创建一个节点对象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EasyUITreeNode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EasyUITreeNode();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.setText(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.setState(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.getIsParent()?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"closed"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"open"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//添加到列表中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接收参数，parentId。调用Service查询分类类别，返回列表（json数据），需要使用@ResponseBody。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8"/>
          <w:highlight w:val="white"/>
        </w:rPr>
      </w:pPr>
      <w:r>
        <w:rPr>
          <w:rFonts w:hint="eastAsia"/>
          <w:lang w:val="en-US" w:eastAsia="zh-CN"/>
        </w:rPr>
        <w:t>请求的url：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/item/cat/list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"/item/cat"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List&lt;EasyUITreeNode&gt;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getItemCatList(</w:t>
            </w:r>
            <w:r>
              <w:rPr>
                <w:rFonts w:hint="eastAsia" w:ascii="Consolas" w:hAnsi="Consolas" w:eastAsia="Consolas"/>
                <w:color w:val="646464"/>
                <w:sz w:val="28"/>
                <w:highlight w:val="white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, defaultValue=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List&lt;EasyUITreeNode&gt;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.getItemCatList(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 w:ascii="Consolas" w:hAnsi="Consolas" w:eastAsia="Consolas"/>
                <w:color w:val="2A00FF"/>
                <w:sz w:val="15"/>
                <w:szCs w:val="15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并发量小、用户少：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1739900</wp:posOffset>
                </wp:positionV>
                <wp:extent cx="1567180" cy="831215"/>
                <wp:effectExtent l="4445" t="4445" r="9525" b="2159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7355" y="4874895"/>
                          <a:ext cx="1567180" cy="831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访问图片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http://ip:port/project/images/xxx.jpg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65pt;margin-top:137pt;height:65.45pt;width:123.4pt;z-index:251709440;mso-width-relative:page;mso-height-relative:page;" fillcolor="#FFFFFF [3201]" filled="t" stroked="t" coordsize="21600,21600" o:gfxdata="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zkyd1wAAAAoBAAAPAAAAAAAA&#10;AAEAIAAAACIAAABkcnMvZG93bnJldi54bWxQSwECFAAUAAAACACHTuJAS+1DLk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访问图片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http://ip:port/project/images/xxx.jpg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1414780</wp:posOffset>
                </wp:positionV>
                <wp:extent cx="2567940" cy="260350"/>
                <wp:effectExtent l="0" t="4445" r="3810" b="5905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  <a:endCxn id="23" idx="5"/>
                      </wps:cNvCnPr>
                      <wps:spPr>
                        <a:xfrm flipH="1">
                          <a:off x="1250950" y="4550410"/>
                          <a:ext cx="256794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.5pt;margin-top:111.4pt;height:20.5pt;width:202.2pt;z-index:251708416;mso-width-relative:page;mso-height-relative:page;" filled="f" stroked="t" coordsize="21600,21600" o:gfxdata="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Fk9Hv2gAAAAoBAAAPAAAAAAAAAAEAIAAAACIAAABkcnMvZG93bnJldi54bWxQSwEC&#10;FAAUAAAACACHTuJAqfDHvisCAAARBAAADgAAAAAAAAABACAAAAApAQAAZHJzL2Uyb0RvYy54bWxQ&#10;SwUGAAAAAAYABgBZAQAAx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1414780</wp:posOffset>
                </wp:positionV>
                <wp:extent cx="2467610" cy="43180"/>
                <wp:effectExtent l="0" t="47625" r="8890" b="234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6"/>
                        <a:endCxn id="21" idx="1"/>
                      </wps:cNvCnPr>
                      <wps:spPr>
                        <a:xfrm flipV="1">
                          <a:off x="1351280" y="4550410"/>
                          <a:ext cx="2467610" cy="4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.4pt;margin-top:111.4pt;height:3.4pt;width:194.3pt;z-index:251707392;mso-width-relative:page;mso-height-relative:page;" filled="f" stroked="t" coordsize="21600,21600" o:gfxdata="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QIYRraAAAACgEAAA8AAAAAAAAAAQAgAAAAIgAAAGRycy9kb3ducmV2LnhtbFBL&#10;AQIUABQAAAAIAIdO4kClmW7DLQIAABAEAAAOAAAAAAAAAAEAIAAAACkBAABkcnMvZTJvRG9jLnht&#10;bFBLBQYAAAAABgAGAFkBAADI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951230</wp:posOffset>
                </wp:positionV>
                <wp:extent cx="1437005" cy="450215"/>
                <wp:effectExtent l="4445" t="4445" r="6350" b="2159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1495" y="4112895"/>
                          <a:ext cx="1437005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上传图片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上传到images目录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74.9pt;height:35.45pt;width:113.15pt;z-index:251706368;mso-width-relative:page;mso-height-relative:page;" fillcolor="#FFFFFF [3201]" filled="t" stroked="t" coordsize="21600,21600" o:gfxdata="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muNlvWAAAACwEAAA8AAAAAAAAAAQAg&#10;AAAAIgAAAGRycy9kb3ducmV2LnhtbFBLAQIUABQAAAAIAIdO4kDRMCWS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上传图片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上传到images目录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1150620</wp:posOffset>
                </wp:positionV>
                <wp:extent cx="684530" cy="614680"/>
                <wp:effectExtent l="12700" t="12700" r="26670" b="20320"/>
                <wp:wrapNone/>
                <wp:docPr id="23" name="笑脸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250" y="4347210"/>
                          <a:ext cx="684530" cy="6146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7.5pt;margin-top:90.6pt;height:48.4pt;width:53.9pt;z-index:251704320;v-text-anchor:middle;mso-width-relative:page;mso-height-relative:page;" fillcolor="#4F81BD [3204]" filled="t" stroked="t" coordsize="21600,21600" o:gfxdata="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t0lTjZAAAACgEAAA8AAAAAAAAAAQAgAAAAIgAAAGRycy9kb3ducmV2Lnht&#10;bFBLAQIUABQAAAAIAIdO4kDbldHGagIAAMIEAAAOAAAAAAAAAAEAIAAAACgBAABkcnMvZTJvRG9j&#10;LnhtbFBLBQYAAAAABgAGAFkBAAAEBg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942975</wp:posOffset>
                </wp:positionV>
                <wp:extent cx="1610360" cy="1203325"/>
                <wp:effectExtent l="5080" t="4445" r="22860" b="1143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2245" y="4078605"/>
                          <a:ext cx="1610360" cy="120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Webapp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|-index.html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|-WEB-INF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|-images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35pt;margin-top:74.25pt;height:94.75pt;width:126.8pt;z-index:251703296;mso-width-relative:page;mso-height-relative:page;" fillcolor="#FFFFFF [3201]" filled="t" stroked="t" coordsize="21600,21600" o:gfxdata="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D9mOr2AAAAAsBAAAPAAAA&#10;AAAAAAEAIAAAACIAAABkcnMvZG93bnJldi54bWxQSwECFAAUAAAACACHTuJA8fzy2k4CAAB4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Webapp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|-index.html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|-WEB-INF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|-images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284480</wp:posOffset>
                </wp:positionV>
                <wp:extent cx="2000250" cy="2260600"/>
                <wp:effectExtent l="4445" t="5080" r="14605" b="203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18890" y="3420110"/>
                          <a:ext cx="2000250" cy="226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Tomcat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7pt;margin-top:22.4pt;height:178pt;width:157.5pt;z-index:251702272;mso-width-relative:page;mso-height-relative:page;" fillcolor="#FFFFFF [3201]" filled="t" stroked="t" coordsize="21600,21600" o:gfxdata="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yFlFb1gAAAAoBAAAPAAAAAAAAAAEAIAAA&#10;ACIAAABkcnMvZG93bnJldi54bWxQSwECFAAUAAAACACHTuJA7ttkwEcCAAB4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Tomcat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158115</wp:posOffset>
                </wp:positionV>
                <wp:extent cx="2000250" cy="1706880"/>
                <wp:effectExtent l="4445" t="5080" r="14605" b="2159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18890" y="3618230"/>
                          <a:ext cx="2000250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Tomcat1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35pt;margin-top:12.45pt;height:134.4pt;width:157.5pt;z-index:251754496;mso-width-relative:page;mso-height-relative:page;" fillcolor="#FFFFFF [3201]" filled="t" stroked="t" coordsize="21600,21600" o:gfxdata="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6TmR41wAAAAoBAAAPAAAAAAAAAAEA&#10;IAAAACIAAABkcnMvZG93bnJldi54bWxQSwECFAAUAAAACACHTuJAj87wKEkCAAB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Tomcat1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并发量高、用户多：</w:t>
      </w:r>
    </w:p>
    <w:p>
      <w:p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1965325</wp:posOffset>
                </wp:positionV>
                <wp:extent cx="1515110" cy="683260"/>
                <wp:effectExtent l="4445" t="4445" r="23495" b="1714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9815" y="8468995"/>
                          <a:ext cx="1515110" cy="68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请求图片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http://ip:port/project/images/a.jpg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25pt;margin-top:154.75pt;height:53.8pt;width:119.3pt;z-index:251858944;mso-width-relative:page;mso-height-relative:page;" fillcolor="#FFFFFF [3201]" filled="t" stroked="t" coordsize="21600,21600" o:gfxdata="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jE+G81wAAAAsBAAAPAAAAAAAA&#10;AAEAIAAAACIAAABkcnMvZG93bnJldi54bWxQSwECFAAUAAAACACHTuJAfsbRik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请求图片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http://ip:port/project/images/a.jpg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1628140</wp:posOffset>
                </wp:positionV>
                <wp:extent cx="2625090" cy="1181735"/>
                <wp:effectExtent l="1905" t="4445" r="1905" b="1397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1"/>
                      </wps:cNvCnPr>
                      <wps:spPr>
                        <a:xfrm>
                          <a:off x="1351280" y="8131810"/>
                          <a:ext cx="2625090" cy="1181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4pt;margin-top:128.2pt;height:93.05pt;width:206.7pt;z-index:251857920;mso-width-relative:page;mso-height-relative:page;" filled="f" stroked="t" coordsize="21600,21600" o:gfxdata="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rpNZfbAAAACgEAAA8AAAAAAAAAAQAgAAAAIgAAAGRycy9kb3du&#10;cmV2LnhtbFBLAQIUABQAAAAIAIdO4kDAnbB2/AEAAMEDAAAOAAAAAAAAAAEAIAAAACoBAABkcnMv&#10;ZTJvRG9jLnhtbFBLBQYAAAAABgAGAFkBAACY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961390</wp:posOffset>
                </wp:positionV>
                <wp:extent cx="1064895" cy="458470"/>
                <wp:effectExtent l="4445" t="4445" r="16510" b="1333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13890" y="7465060"/>
                          <a:ext cx="1064895" cy="4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上传图片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7pt;margin-top:75.7pt;height:36.1pt;width:83.85pt;z-index:251856896;mso-width-relative:page;mso-height-relative:page;" fillcolor="#FFFFFF [3201]" filled="t" stroked="t" coordsize="21600,21600" o:gfxdata="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qYGDvVAAAACwEAAA8AAAAAAAAAAQAg&#10;AAAAIgAAAGRycy9kb3ducmV2LnhtbFBLAQIUABQAAAAIAIdO4kDzXE6KSgIAAHc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上传图片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813435</wp:posOffset>
                </wp:positionV>
                <wp:extent cx="2612390" cy="840740"/>
                <wp:effectExtent l="1270" t="4445" r="15240" b="1206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6"/>
                        <a:endCxn id="30" idx="1"/>
                      </wps:cNvCnPr>
                      <wps:spPr>
                        <a:xfrm flipV="1">
                          <a:off x="1341755" y="7317105"/>
                          <a:ext cx="2612390" cy="84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.65pt;margin-top:64.05pt;height:66.2pt;width:205.7pt;z-index:251855872;mso-width-relative:page;mso-height-relative:page;" filled="f" stroked="t" coordsize="21600,21600" o:gfxdata="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R0CpTZAAAACgEAAA8AAAAAAAAA&#10;AQAgAAAAIgAAAGRycy9kb3ducmV2LnhtbFBLAQIUABQAAAAIAIdO4kCbGHKXEAIAAOQDAAAOAAAA&#10;AAAAAAEAIAAAACgBAABkcnMvZTJvRG9jLnhtbFBLBQYAAAAABgAGAFkBAACq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1333500</wp:posOffset>
                </wp:positionV>
                <wp:extent cx="683895" cy="641350"/>
                <wp:effectExtent l="12700" t="12700" r="27305" b="12700"/>
                <wp:wrapNone/>
                <wp:docPr id="33" name="笑脸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6425" y="7897495"/>
                          <a:ext cx="683895" cy="6413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8.2pt;margin-top:105pt;height:50.5pt;width:53.85pt;z-index:251854848;v-text-anchor:middle;mso-width-relative:page;mso-height-relative:page;" fillcolor="#4F81BD [3204]" filled="t" stroked="t" coordsize="21600,21600" o:gfxdata="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fYxnDZAAAACgEAAA8AAAAAAAAAAQAgAAAAIgAAAGRycy9kb3ducmV2&#10;LnhtbFBLAQIUABQAAAAIAIdO4kDSihrzbQIAAMIEAAAOAAAAAAAAAAEAIAAAACgBAABkcnMvZTJv&#10;RG9jLnhtbFBLBQYAAAAABgAGAFkBAAAHBg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2338070</wp:posOffset>
                </wp:positionV>
                <wp:extent cx="1610360" cy="1203325"/>
                <wp:effectExtent l="5080" t="4445" r="22860" b="114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1465" y="6845300"/>
                          <a:ext cx="1610360" cy="120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Webapp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|-index.html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|-WEB-INF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|-images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|-?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7pt;margin-top:184.1pt;height:94.75pt;width:126.8pt;z-index:251853824;mso-width-relative:page;mso-height-relative:page;" fillcolor="#FFFFFF [3201]" filled="t" stroked="t" coordsize="21600,21600" o:gfxdata="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Zojr7ZAAAACwEAAA8AAAAAAAAA&#10;AQAgAAAAIgAAAGRycy9kb3ducmV2LnhtbFBLAQIUABQAAAAIAIdO4kD/JBRuSQIAAHg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Webapp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|-index.html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|-WEB-INF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|-images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|-?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1956435</wp:posOffset>
                </wp:positionV>
                <wp:extent cx="2000250" cy="1706880"/>
                <wp:effectExtent l="4445" t="5080" r="14605" b="2159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4145" y="6463665"/>
                          <a:ext cx="2000250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Tomcat2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1pt;margin-top:154.05pt;height:134.4pt;width:157.5pt;z-index:251852800;mso-width-relative:page;mso-height-relative:page;" fillcolor="#FFFFFF [3201]" filled="t" stroked="t" coordsize="21600,21600" o:gfxdata="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9ZwIh2AAAAAsBAAAPAAAAAAAA&#10;AAEAIAAAACIAAABkcnMvZG93bnJldi54bWxQSwECFAAUAAAACACHTuJAGMVQj0sCAAB4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Tomcat2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341630</wp:posOffset>
                </wp:positionV>
                <wp:extent cx="1610360" cy="1203325"/>
                <wp:effectExtent l="5080" t="4445" r="22860" b="1143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2245" y="4276725"/>
                          <a:ext cx="1610360" cy="120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Webapp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|-index.html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|-WEB-INF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|-images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|-a.jpg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95pt;margin-top:26.9pt;height:94.75pt;width:126.8pt;z-index:251755520;mso-width-relative:page;mso-height-relative:page;" fillcolor="#FFFFFF [3201]" filled="t" stroked="t" coordsize="21600,21600" o:gfxdata="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A5hRdgAAAAKAQAADwAAAAAA&#10;AAABACAAAAAiAAAAZHJzL2Rvd25yZXYueG1sUEsBAhQAFAAAAAgAh07iQNJY5NFMAgAAeA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Webapp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|-index.html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|-WEB-INF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|-images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|-a.jpg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tabs>
          <w:tab w:val="left" w:pos="1146"/>
        </w:tabs>
        <w:jc w:val="left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</w:p>
    <w:p>
      <w:pPr>
        <w:tabs>
          <w:tab w:val="left" w:pos="1146"/>
        </w:tabs>
        <w:jc w:val="left"/>
        <w:rPr>
          <w:rFonts w:hint="eastAsia"/>
          <w:kern w:val="2"/>
          <w:sz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互联网项目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83820</wp:posOffset>
                </wp:positionV>
                <wp:extent cx="2000250" cy="1706880"/>
                <wp:effectExtent l="4445" t="5080" r="14605" b="2159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4145" y="6463665"/>
                          <a:ext cx="2000250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Tomcat1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65pt;margin-top:6.6pt;height:134.4pt;width:157.5pt;z-index:251956224;mso-width-relative:page;mso-height-relative:page;" fillcolor="#FFFFFF [3201]" filled="t" stroked="t" coordsize="21600,21600" o:gfxdata="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6BCG9kAAAALAQAADwAAAAAA&#10;AAABACAAAAAiAAAAZHJzL2Rvd25yZXYueG1sUEsBAhQAFAAAAAgAh07iQK2g17RLAgAAeAQAAA4A&#10;AAAAAAAAAQAgAAAAK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Tomcat1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1085215</wp:posOffset>
                </wp:positionV>
                <wp:extent cx="1064895" cy="458470"/>
                <wp:effectExtent l="4445" t="4445" r="16510" b="1333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13890" y="7465060"/>
                          <a:ext cx="1064895" cy="4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上传图片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pt;margin-top:85.45pt;height:36.1pt;width:83.85pt;z-index:252058624;mso-width-relative:page;mso-height-relative:page;" fillcolor="#FFFFFF [3201]" filled="t" stroked="t" coordsize="21600,21600" o:gfxdata="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M/lEtcAAAALAQAADwAAAAAAAAAB&#10;ACAAAAAiAAAAZHJzL2Rvd25yZXYueG1sUEsBAhQAFAAAAAgAh07iQN/yxVF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上传图片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1457325</wp:posOffset>
                </wp:positionV>
                <wp:extent cx="683895" cy="641350"/>
                <wp:effectExtent l="12700" t="12700" r="27305" b="12700"/>
                <wp:wrapNone/>
                <wp:docPr id="43" name="笑脸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7860" y="7837170"/>
                          <a:ext cx="683895" cy="6413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25.9pt;margin-top:114.75pt;height:50.5pt;width:53.85pt;z-index:252056576;v-text-anchor:middle;mso-width-relative:page;mso-height-relative:page;" fillcolor="#4F81BD [3204]" filled="t" stroked="t" coordsize="21600,21600" o:gfxdata="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E56/faAAAACwEAAA8AAAAAAAAAAQAgAAAAIgAAAGRycy9kb3ducmV2&#10;LnhtbFBLAQIUABQAAAAIAIdO4kCHGnlPbAIAAMIEAAAOAAAAAAAAAAEAIAAAACkBAABkcnMvZTJv&#10;RG9jLnhtbFBLBQYAAAAABgAGAFkBAAAHBg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2461895</wp:posOffset>
                </wp:positionV>
                <wp:extent cx="1610360" cy="1203325"/>
                <wp:effectExtent l="5080" t="4445" r="22860" b="1143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3690" y="8841740"/>
                          <a:ext cx="1610360" cy="120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Webapp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|-index.html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|-WEB-INF</w:t>
                            </w:r>
                          </w:p>
                          <w:p>
                            <w:pPr>
                              <w:rPr>
                                <w:rFonts w:hint="eastAsia"/>
                                <w:strike/>
                                <w:dstrike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trike/>
                                <w:dstrike w:val="0"/>
                                <w:lang w:val="en-US" w:eastAsia="zh-CN"/>
                              </w:rPr>
                              <w:t xml:space="preserve">  |-images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trike/>
                                <w:dstrike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trike/>
                                <w:dstrike w:val="0"/>
                                <w:lang w:val="en-US" w:eastAsia="zh-CN"/>
                              </w:rPr>
                              <w:t xml:space="preserve">     |-?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pt;margin-top:193.85pt;height:94.75pt;width:126.8pt;z-index:252055552;mso-width-relative:page;mso-height-relative:page;" fillcolor="#FFFFFF [3201]" filled="t" stroked="t" coordsize="21600,21600" o:gfxdata="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j5iY7YAAAADQEAAA8AAAAAAAAA&#10;AQAgAAAAIgAAAGRycy9kb3ducmV2LnhtbFBLAQIUABQAAAAIAIdO4kAHgk2ISgIAAHg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Webapp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|-index.html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|-WEB-INF</w:t>
                      </w:r>
                    </w:p>
                    <w:p>
                      <w:pPr>
                        <w:rPr>
                          <w:rFonts w:hint="eastAsia"/>
                          <w:strike/>
                          <w:dstrike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trike/>
                          <w:dstrike w:val="0"/>
                          <w:lang w:val="en-US" w:eastAsia="zh-CN"/>
                        </w:rPr>
                        <w:t xml:space="preserve">  |-images</w:t>
                      </w:r>
                    </w:p>
                    <w:p>
                      <w:pPr>
                        <w:rPr>
                          <w:rFonts w:hint="eastAsia"/>
                          <w:strike/>
                          <w:dstrike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trike/>
                          <w:dstrike w:val="0"/>
                          <w:lang w:val="en-US" w:eastAsia="zh-CN"/>
                        </w:rPr>
                        <w:t xml:space="preserve">     |-?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2080260</wp:posOffset>
                </wp:positionV>
                <wp:extent cx="2000250" cy="1706880"/>
                <wp:effectExtent l="4445" t="5080" r="14605" b="2159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6370" y="8460105"/>
                          <a:ext cx="2000250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Tomcat2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4pt;margin-top:163.8pt;height:134.4pt;width:157.5pt;z-index:252054528;mso-width-relative:page;mso-height-relative:page;" fillcolor="#FFFFFF [3201]" filled="t" stroked="t" coordsize="21600,21600" o:gfxdata="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hIuJ32AAAAA0BAAAPAAAAAAAA&#10;AAEAIAAAACIAAABkcnMvZG93bnJldi54bWxQSwECFAAUAAAACACHTuJAANCKHEsCAAB4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Tomcat2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465455</wp:posOffset>
                </wp:positionV>
                <wp:extent cx="1610360" cy="1203325"/>
                <wp:effectExtent l="5080" t="4445" r="22860" b="1143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1465" y="6845300"/>
                          <a:ext cx="1610360" cy="120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Webapp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|-index.html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|-WEB-INF</w:t>
                            </w:r>
                          </w:p>
                          <w:p>
                            <w:pPr>
                              <w:rPr>
                                <w:rFonts w:hint="eastAsia"/>
                                <w:strike/>
                                <w:dstrike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trike/>
                                <w:dstrike w:val="0"/>
                                <w:lang w:val="en-US" w:eastAsia="zh-CN"/>
                              </w:rPr>
                              <w:t xml:space="preserve"> |-images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trike/>
                                <w:dstrike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trike/>
                                <w:dstrike w:val="0"/>
                                <w:lang w:val="en-US" w:eastAsia="zh-CN"/>
                              </w:rPr>
                              <w:t xml:space="preserve">    |-a.jpg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25pt;margin-top:36.65pt;height:94.75pt;width:126.8pt;z-index:251957248;mso-width-relative:page;mso-height-relative:page;" fillcolor="#FFFFFF [3201]" filled="t" stroked="t" coordsize="21600,21600" o:gfxdata="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puVkdgAAAALAQAADwAAAAAAAAAB&#10;ACAAAAAiAAAAZHJzL2Rvd25yZXYueG1sUEsBAhQAFAAAAAgAh07iQLLDF1xJAgAAe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Webapp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|-index.html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|-WEB-INF</w:t>
                      </w:r>
                    </w:p>
                    <w:p>
                      <w:pPr>
                        <w:rPr>
                          <w:rFonts w:hint="eastAsia"/>
                          <w:strike/>
                          <w:dstrike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trike/>
                          <w:dstrike w:val="0"/>
                          <w:lang w:val="en-US" w:eastAsia="zh-CN"/>
                        </w:rPr>
                        <w:t xml:space="preserve"> |-images</w:t>
                      </w:r>
                    </w:p>
                    <w:p>
                      <w:pPr>
                        <w:rPr>
                          <w:rFonts w:hint="eastAsia"/>
                          <w:strike/>
                          <w:dstrike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trike/>
                          <w:dstrike w:val="0"/>
                          <w:lang w:val="en-US" w:eastAsia="zh-CN"/>
                        </w:rPr>
                        <w:t xml:space="preserve">    |-a.jpg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1751965</wp:posOffset>
                </wp:positionV>
                <wp:extent cx="2649220" cy="3209925"/>
                <wp:effectExtent l="3810" t="3175" r="13970" b="63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7" idx="1"/>
                      </wps:cNvCnPr>
                      <wps:spPr>
                        <a:xfrm>
                          <a:off x="1351280" y="8131810"/>
                          <a:ext cx="2649220" cy="3209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7pt;margin-top:137.95pt;height:252.75pt;width:208.6pt;z-index:252059648;mso-width-relative:page;mso-height-relative:page;" filled="f" stroked="t" coordsize="21600,21600" o:gfxdata="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V7jpx2wAAAAoBAAAPAAAAAAAAAAEAIAAAACIAAABkcnMvZG93&#10;bnJldi54bWxQSwECFAAUAAAACACHTuJAvaLc9f0BAADBAwAADgAAAAAAAAABACAAAAAqAQAAZHJz&#10;L2Uyb0RvYy54bWxQSwUGAAAAAAYABgBZAQAAm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937260</wp:posOffset>
                </wp:positionV>
                <wp:extent cx="2612390" cy="840740"/>
                <wp:effectExtent l="1270" t="4445" r="15240" b="1206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6"/>
                        <a:endCxn id="38" idx="1"/>
                      </wps:cNvCnPr>
                      <wps:spPr>
                        <a:xfrm flipV="1">
                          <a:off x="1341755" y="7317105"/>
                          <a:ext cx="2612390" cy="84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.95pt;margin-top:73.8pt;height:66.2pt;width:205.7pt;z-index:252057600;mso-width-relative:page;mso-height-relative:page;" filled="f" stroked="t" coordsize="21600,21600" o:gfxdata="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yLcJ7aAAAACgEAAA8AAAAA&#10;AAAAAQAgAAAAIgAAAGRycy9kb3ducmV2LnhtbFBLAQIUABQAAAAIAIdO4kCF/xYjEgIAAOQDAAAO&#10;AAAAAAAAAAEAIAAAACkBAABkcnMvZTJvRG9jLnhtbFBLBQYAAAAABgAGAFkBAACt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解决方案，新建一个图片服务器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4725035</wp:posOffset>
                </wp:positionH>
                <wp:positionV relativeFrom="paragraph">
                  <wp:posOffset>76835</wp:posOffset>
                </wp:positionV>
                <wp:extent cx="288925" cy="3894455"/>
                <wp:effectExtent l="0" t="0" r="0" b="0"/>
                <wp:wrapNone/>
                <wp:docPr id="48" name="肘形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3"/>
                        <a:endCxn id="47" idx="3"/>
                      </wps:cNvCnPr>
                      <wps:spPr>
                        <a:xfrm>
                          <a:off x="5433060" y="2906395"/>
                          <a:ext cx="288925" cy="3894455"/>
                        </a:xfrm>
                        <a:prstGeom prst="bentConnector3">
                          <a:avLst>
                            <a:gd name="adj1" fmla="val 18241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72.05pt;margin-top:6.05pt;height:306.65pt;width:22.75pt;z-index:252062720;mso-width-relative:page;mso-height-relative:page;" filled="f" stroked="t" coordsize="21600,21600" o:gfxdata="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bIZEz2gAAAAoBAAAPAAAAAAAAAAEAIAAAACIAAABkcnMvZG93bnJldi54bWxQSwECFAAU&#10;AAAACACHTuJAK2zWeSgCAAASBAAADgAAAAAAAAABACAAAAApAQAAZHJzL2Uyb0RvYy54bWxQSwUG&#10;AAAAAAYABgBZAQAAwwUAAAAA&#10;" adj="39402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183515</wp:posOffset>
                </wp:positionV>
                <wp:extent cx="2623820" cy="1165225"/>
                <wp:effectExtent l="1905" t="4445" r="3175" b="1143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1"/>
                      </wps:cNvCnPr>
                      <wps:spPr>
                        <a:xfrm>
                          <a:off x="1508760" y="3607435"/>
                          <a:ext cx="2623820" cy="116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8pt;margin-top:14.45pt;height:91.75pt;width:206.6pt;z-index:252064768;mso-width-relative:page;mso-height-relative:page;" filled="f" stroked="t" coordsize="21600,21600" o:gfxdata="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m5z1jaAAAACQEAAA8AAAAAAAAAAQAgAAAAIgAAAGRycy9k&#10;b3ducmV2LnhtbFBLAQIUABQAAAAIAIdO4kA/fraGAAIAAMEDAAAOAAAAAAAAAAEAIAAAACkBAABk&#10;cnMvZTJvRG9jLnhtbFBLBQYAAAAABgAGAFkBAACb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18415</wp:posOffset>
                </wp:positionV>
                <wp:extent cx="1064895" cy="458470"/>
                <wp:effectExtent l="4445" t="4445" r="16510" b="1333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0100" y="2924175"/>
                          <a:ext cx="1064895" cy="4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上传图片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pt;margin-top:1.45pt;height:36.1pt;width:83.85pt;z-index:252466176;mso-width-relative:page;mso-height-relative:page;" fillcolor="#FFFFFF [3201]" filled="t" stroked="t" coordsize="21600,21600" o:gfxdata="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N0NqHVAAAACAEAAA8AAAAAAAAAAQAg&#10;AAAAIgAAAGRycy9kb3ducmV2LnhtbFBLAQIUABQAAAAIAIdO4kAT/+S+SgIAAHc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上传图片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189865</wp:posOffset>
                </wp:positionV>
                <wp:extent cx="2324100" cy="683260"/>
                <wp:effectExtent l="4445" t="4445" r="14605" b="1714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4675" y="8468995"/>
                          <a:ext cx="2324100" cy="68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请求图片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http://imageserver-ip:port/project/images/a.jpg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14.95pt;height:53.8pt;width:183pt;z-index:252060672;mso-width-relative:page;mso-height-relative:page;" fillcolor="#FFFFFF [3201]" filled="t" stroked="t" coordsize="21600,21600" o:gfxdata="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gRTWh1wAAAA0BAAAPAAAAAAAA&#10;AAEAIAAAACIAAABkcnMvZG93bnJldi54bWxQSwECFAAUAAAACACHTuJA21G5o0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请求图片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http://imageserver-ip:port/project/images/a.jpg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5328285</wp:posOffset>
                </wp:positionH>
                <wp:positionV relativeFrom="paragraph">
                  <wp:posOffset>20955</wp:posOffset>
                </wp:positionV>
                <wp:extent cx="904875" cy="1304925"/>
                <wp:effectExtent l="4445" t="4445" r="5080" b="508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71285" y="4435475"/>
                          <a:ext cx="9048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上传到图片服务器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9.55pt;margin-top:1.65pt;height:102.75pt;width:71.25pt;z-index:252063744;mso-width-relative:page;mso-height-relative:page;" fillcolor="#FFFFFF [3201]" filled="t" stroked="t" coordsize="21600,21600" o:gfxdata="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Qf7GrWAAAACQEAAA8AAAAAAAAA&#10;AQAgAAAAIgAAAGRycy9kb3ducmV2LnhtbFBLAQIUABQAAAAIAIdO4kDOm7ZQ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上传到图片服务器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92075</wp:posOffset>
                </wp:positionV>
                <wp:extent cx="266700" cy="1898015"/>
                <wp:effectExtent l="0" t="0" r="0" b="0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47" idx="3"/>
                      </wps:cNvCnPr>
                      <wps:spPr>
                        <a:xfrm>
                          <a:off x="5890260" y="4902835"/>
                          <a:ext cx="266700" cy="1898015"/>
                        </a:xfrm>
                        <a:prstGeom prst="bentConnector3">
                          <a:avLst>
                            <a:gd name="adj1" fmla="val 1892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73.8pt;margin-top:7.25pt;height:149.45pt;width:21pt;z-index:252467200;mso-width-relative:page;mso-height-relative:page;" filled="f" stroked="t" coordsize="21600,21600" o:gfxdata="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Jb2t3cAAAACgEAAA8AAAAAAAAAAQAgAAAAIgAAAGRycy9kb3ducmV2LnhtbFBLAQIU&#10;ABQAAAAIAIdO4kCxQKhHKAIAABIEAAAOAAAAAAAAAAEAIAAAACsBAABkcnMvZTJvRG9jLnhtbFBL&#10;BQYAAAAABgAGAFkBAADFBQAAAAA=&#10;" adj="40886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100965</wp:posOffset>
                </wp:positionV>
                <wp:extent cx="2000250" cy="1003935"/>
                <wp:effectExtent l="4445" t="5080" r="14605" b="1968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6710" y="6298565"/>
                          <a:ext cx="2000250" cy="1003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图片服务器，独立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Images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|-a.jpg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3pt;margin-top:7.95pt;height:79.05pt;width:157.5pt;z-index:252061696;mso-width-relative:page;mso-height-relative:page;" fillcolor="#FFFFFF [3201]" filled="t" stroked="t" coordsize="21600,21600" o:gfxdata="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zQ/m/XAAAACgEAAA8AAAAAAAAA&#10;AQAgAAAAIgAAAGRycy9kb3ducmV2LnhtbFBLAQIUABQAAAAIAIdO4kAn+zb2SwIAAHg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图片服务器，独立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Images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|-a.jpg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jc w:val="left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专门保存图片，不管是哪个服务器接收到图片，都把图片上传到图片服务器。</w:t>
      </w:r>
    </w:p>
    <w:p>
      <w:pPr>
        <w:jc w:val="left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图片服务器上需要安装一个http服务器，可以使用tomcat、apache、nginx</w:t>
      </w:r>
    </w:p>
    <w:p>
      <w:pPr>
        <w:jc w:val="left"/>
        <w:rPr>
          <w:rFonts w:hint="eastAsia"/>
          <w:kern w:val="2"/>
          <w:sz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是一个使用c语言开发的高性能的http服务器及反向代理服务器。</w:t>
      </w:r>
    </w:p>
    <w:p>
      <w:pPr>
        <w:rPr>
          <w:rFonts w:hint="eastAsia"/>
        </w:rPr>
      </w:pPr>
      <w:r>
        <w:rPr>
          <w:rFonts w:hint="eastAsia"/>
        </w:rPr>
        <w:t>Nginx是一款高性能的http 服务器/反向代理服务器及电子邮件（IMAP/POP3）代理服务器。由俄罗斯的程序设计师Igor Sysoev所开发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官方测试nginx能够支支撑5万并发链接，并且cpu、内存等资源消耗却非常低，运行非常稳定。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Nginx的应用场景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http服务器。Nginx是一个http服务可以独立提供http服务。可以做网页静态服务器。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虚拟主机。可以实现在一台服务器虚拟出多个网站。例如个人网站使用的虚拟主机。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，负载均衡。当网站的访问量达到一定程度后，单台服务器不能满足用户的请求时，需要用多台服务器集群可以使用nginx做反向代理。并且多台服务器可以平均分担负载，不会因为某台服务器负载高宕机而某台服务器闲置的情况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Nginx一般推荐安装到linux系统，而且要安装c语言的编译环境gcc。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pPr/>
      <w:r>
        <w:rPr>
          <w:rFonts w:hint="eastAsia"/>
        </w:rPr>
        <w:t>进入</w:t>
      </w:r>
      <w:r>
        <w:t>http://nginx.org/en/download.html</w:t>
      </w:r>
      <w:r>
        <w:rPr>
          <w:rFonts w:hint="eastAsia"/>
        </w:rPr>
        <w:t xml:space="preserve"> 下载nginx1.8.0版本（当前最新稳定版本）。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910080"/>
            <wp:effectExtent l="0" t="0" r="7620" b="139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先安装</w:t>
      </w:r>
      <w:r>
        <w:rPr>
          <w:rFonts w:hint="eastAsia"/>
          <w:lang w:val="en-US" w:eastAsia="zh-CN"/>
        </w:rPr>
        <w:t>nginx依赖的包：</w:t>
      </w:r>
    </w:p>
    <w:p>
      <w:pPr/>
      <w:r>
        <w:rPr>
          <w:rFonts w:hint="eastAsia"/>
        </w:rPr>
        <w:t>nginx是C语言开发，建议在linux上运行，本教程使用Centos6.5作为安装环境。</w:t>
      </w:r>
    </w:p>
    <w:p>
      <w:pPr>
        <w:pStyle w:val="26"/>
        <w:numPr>
          <w:ilvl w:val="0"/>
          <w:numId w:val="6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gcc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安装nginx需要先将官网下载的源码进行编译，编译依赖gcc环境，如果没有gcc环境，需要安装gcc：yum install gcc-c++ </w:t>
      </w:r>
    </w:p>
    <w:p>
      <w:pPr>
        <w:pStyle w:val="26"/>
        <w:numPr>
          <w:ilvl w:val="0"/>
          <w:numId w:val="6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PCRE</w:t>
      </w:r>
    </w:p>
    <w:p>
      <w:pPr/>
      <w:r>
        <w:rPr>
          <w:rFonts w:hint="eastAsia"/>
        </w:rPr>
        <w:tab/>
      </w:r>
      <w:r>
        <w:rPr>
          <w:rFonts w:hint="eastAsia"/>
        </w:rPr>
        <w:t>PCRE(Perl Compatible Regular Expressions)是一个Perl库，包括 perl 兼容的正则表达式库。nginx的http模块使用pcre来解析正则表达式，所以需要在linux上安装pcre库。</w:t>
      </w:r>
    </w:p>
    <w:p>
      <w:pPr>
        <w:rPr>
          <w:b/>
        </w:rPr>
      </w:pPr>
      <w:r>
        <w:rPr>
          <w:rFonts w:hint="eastAsia"/>
          <w:b/>
        </w:rPr>
        <w:t>yum install -y pcre pcre-devel</w:t>
      </w:r>
    </w:p>
    <w:p>
      <w:pPr/>
      <w:r>
        <w:rPr>
          <w:rFonts w:hint="eastAsia"/>
        </w:rPr>
        <w:t>注：pcre-devel是使用pcre开发的一个二次开发库。nginx也需要此库。</w:t>
      </w:r>
    </w:p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zlib</w:t>
      </w:r>
    </w:p>
    <w:p>
      <w:pPr/>
      <w:r>
        <w:rPr>
          <w:rFonts w:hint="eastAsia"/>
        </w:rPr>
        <w:tab/>
      </w:r>
      <w:r>
        <w:rPr>
          <w:rFonts w:hint="eastAsia"/>
        </w:rPr>
        <w:t>zlib库提供了很多种压缩和解压缩的方式，nginx使用zlib对http包的内容进行gzip，所以需要在linux上安装zlib库。</w:t>
      </w:r>
    </w:p>
    <w:p>
      <w:pPr>
        <w:rPr>
          <w:b/>
        </w:rPr>
      </w:pPr>
      <w:r>
        <w:rPr>
          <w:rFonts w:hint="eastAsia"/>
          <w:b/>
        </w:rPr>
        <w:t>yum install -y zlib zlib-devel</w:t>
      </w:r>
    </w:p>
    <w:p>
      <w:pPr/>
    </w:p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openssl</w:t>
      </w:r>
    </w:p>
    <w:p>
      <w:pPr/>
      <w:r>
        <w:rPr>
          <w:rFonts w:hint="eastAsia"/>
        </w:rPr>
        <w:tab/>
      </w:r>
      <w:r>
        <w:rPr>
          <w:rFonts w:hint="eastAsia"/>
        </w:rPr>
        <w:t>OpenSSL 是一个强大的安全套接字层密码库，囊括主要的密码算法、常用的密钥和证书封装管理功能及SSL协议，并提供丰富的应用程序供测试或其它目的使用。</w:t>
      </w:r>
    </w:p>
    <w:p>
      <w:pPr/>
      <w:r>
        <w:rPr>
          <w:rFonts w:hint="eastAsia"/>
        </w:rPr>
        <w:tab/>
      </w:r>
      <w:r>
        <w:rPr>
          <w:rFonts w:hint="eastAsia"/>
        </w:rPr>
        <w:t>nginx不仅支持http协议，还支持https（即在ssl协议上传输http），所以需要在linux安装openssl库。</w:t>
      </w:r>
    </w:p>
    <w:p>
      <w:pPr>
        <w:rPr>
          <w:b/>
        </w:rPr>
      </w:pPr>
      <w:r>
        <w:rPr>
          <w:rFonts w:hint="eastAsia"/>
          <w:b/>
        </w:rPr>
        <w:t>yum install -y openssl openssl-devel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第一步：把nginx的源码上传到linux系统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第二步：把压缩包解压缩。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第三步：进行configure。</w:t>
      </w:r>
    </w:p>
    <w:p>
      <w:pPr/>
      <w:r>
        <w:t>./configure \</w:t>
      </w:r>
    </w:p>
    <w:p>
      <w:pPr/>
      <w:r>
        <w:t>--prefix=/usr/local/nginx \</w:t>
      </w:r>
    </w:p>
    <w:p>
      <w:pPr/>
      <w:r>
        <w:t>--pid-path=/var/run/nginx/nginx.pid \</w:t>
      </w:r>
    </w:p>
    <w:p>
      <w:pPr/>
      <w:r>
        <w:t>--lock-path=/var/lock/nginx.lock \</w:t>
      </w:r>
    </w:p>
    <w:p>
      <w:pPr/>
      <w:r>
        <w:t>--error-log-path=/var/log/nginx/error.log \</w:t>
      </w:r>
    </w:p>
    <w:p>
      <w:pPr/>
      <w:r>
        <w:t>--http-log-path=/var/log/nginx/access.log \</w:t>
      </w:r>
    </w:p>
    <w:p>
      <w:pPr/>
      <w:r>
        <w:t>--with-http_gzip_static_module \</w:t>
      </w:r>
    </w:p>
    <w:p>
      <w:pPr/>
      <w:r>
        <w:t>--http-client-body-temp-path=/var/temp/nginx/client \</w:t>
      </w:r>
    </w:p>
    <w:p>
      <w:pPr/>
      <w:r>
        <w:t>--http-proxy-temp-path=/var/temp/nginx/proxy \</w:t>
      </w:r>
    </w:p>
    <w:p>
      <w:pPr/>
      <w:r>
        <w:t>--http-fastcgi-temp-path=/var/temp/nginx/fastcgi \</w:t>
      </w:r>
    </w:p>
    <w:p>
      <w:pPr/>
      <w:r>
        <w:t>--http-uwsgi-temp-path=/var/temp/nginx/uwsgi \</w:t>
      </w:r>
    </w:p>
    <w:p>
      <w:pPr/>
      <w:r>
        <w:t>--http-scgi-temp-path=/var/temp/nginx/scgi</w:t>
      </w:r>
    </w:p>
    <w:p>
      <w:pPr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注意：上边将临时文件目录指定为/var/temp/nginx，需要在/var下创建temp及nginx目录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第五步：make install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Nginx的启动、停止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1、启动：进入nginx的sbin目录，./nginx就可以启动。</w:t>
      </w:r>
    </w:p>
    <w:p>
      <w:r>
        <w:drawing>
          <wp:inline distT="0" distB="0" distL="114300" distR="114300">
            <wp:extent cx="5266690" cy="1969770"/>
            <wp:effectExtent l="0" t="0" r="10160" b="1143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如果访问不到，首先查看防火墙是否关闭。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关闭</w:t>
      </w:r>
      <w:r>
        <w:rPr>
          <w:rFonts w:hint="eastAsia"/>
          <w:lang w:val="en-US" w:eastAsia="zh-CN"/>
        </w:rPr>
        <w:t>nginx：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可以使用kill命令，但是不推荐使用。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推荐使用：./nginx -s stop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刷新配置：./nginx -s reload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在/usr/local/nginx/conf目录下nginx.conf文件是nginx的配置文件。</w:t>
      </w:r>
    </w:p>
    <w:p>
      <w:r>
        <w:drawing>
          <wp:inline distT="0" distB="0" distL="114300" distR="114300">
            <wp:extent cx="5266690" cy="2267585"/>
            <wp:effectExtent l="0" t="0" r="10160" b="184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nginx配置虚拟机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通过端口区分虚拟机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在nginx.conf文件中添加一个Service节点，修改端口号就可以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localhost;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#charset koi8-r;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#access_log  logs/host.access.log  main;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root   html81;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通过域名区分虚拟机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域名介绍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149225</wp:posOffset>
                </wp:positionV>
                <wp:extent cx="1466850" cy="676275"/>
                <wp:effectExtent l="12700" t="0" r="25400" b="15875"/>
                <wp:wrapNone/>
                <wp:docPr id="58" name="流程图: 过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7485" y="5836920"/>
                          <a:ext cx="1466850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DNS服务器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9.05pt;margin-top:11.75pt;height:53.25pt;width:115.5pt;z-index:252470272;v-text-anchor:middle;mso-width-relative:page;mso-height-relative:page;" fillcolor="#4F81BD [3204]" filled="t" stroked="t" coordsize="21600,21600" o:gfxdata="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d45Bc9cAAAALAQAADwAAAAAA&#10;AAABACAAAAAiAAAAZHJzL2Rvd25yZXYueG1sUEsBAhQAFAAAAAgAh07iQIXeOzOGAgAA4AQAAA4A&#10;AAAAAAAAAQAgAAAAJgEAAGRycy9lMm9Eb2MueG1sUEsFBgAAAAAGAAYAWQEAAB4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DNS服务器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1444625</wp:posOffset>
                </wp:positionV>
                <wp:extent cx="1047750" cy="476250"/>
                <wp:effectExtent l="4445" t="4445" r="14605" b="1460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4210" y="7256145"/>
                          <a:ext cx="10477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ip地址访问服务器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3pt;margin-top:113.75pt;height:37.5pt;width:82.5pt;z-index:252476416;mso-width-relative:page;mso-height-relative:page;" fillcolor="#FFFFFF [3201]" filled="t" stroked="t" coordsize="21600,21600" o:gfxdata="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x1wAtgAAAALAQAADwAAAAAAAAABACAA&#10;AAAiAAAAZHJzL2Rvd25yZXYueG1sUEsBAhQAFAAAAAgAh07iQKF1iXtGAgAAdw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通过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ip地址访问服务器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1735455</wp:posOffset>
                </wp:positionV>
                <wp:extent cx="2752725" cy="57150"/>
                <wp:effectExtent l="0" t="4445" r="9525" b="1460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  <a:endCxn id="56" idx="1"/>
                      </wps:cNvCnPr>
                      <wps:spPr>
                        <a:xfrm flipV="1">
                          <a:off x="2308860" y="7546975"/>
                          <a:ext cx="27527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1.8pt;margin-top:136.65pt;height:4.5pt;width:216.75pt;z-index:252475392;mso-width-relative:page;mso-height-relative:page;" filled="f" stroked="t" coordsize="21600,21600" o:gfxdata="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mgq0NgAAAALAQAADwAAAAAAAAAB&#10;ACAAAAAiAAAAZHJzL2Rvd25yZXYueG1sUEsBAhQAFAAAAAgAh07iQFyhxaYQAgAA4wMAAA4AAAAA&#10;AAAAAQAgAAAAJwEAAGRycy9lMm9Eb2MueG1sUEsFBgAAAAAGAAYAWQEAAKk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720725</wp:posOffset>
                </wp:positionV>
                <wp:extent cx="885825" cy="352425"/>
                <wp:effectExtent l="4445" t="5080" r="5080" b="444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37460" y="6532245"/>
                          <a:ext cx="8858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8pt;margin-top:56.75pt;height:27.75pt;width:69.75pt;z-index:252474368;mso-width-relative:page;mso-height-relative:page;" fillcolor="#FFFFFF [3201]" filled="t" stroked="t" coordsize="21600,21600" o:gfxdata="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34xWO1wAAAAsBAAAPAAAAAAAAAAEA&#10;IAAAACIAAABkcnMvZG93bnJldi54bWxQSwECFAAUAAAACACHTuJAof8LuU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返回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654050</wp:posOffset>
                </wp:positionV>
                <wp:extent cx="666750" cy="504825"/>
                <wp:effectExtent l="3175" t="3810" r="15875" b="571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08860" y="6389370"/>
                          <a:ext cx="6667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7.05pt;margin-top:51.5pt;height:39.75pt;width:52.5pt;z-index:252473344;mso-width-relative:page;mso-height-relative:page;" filled="f" stroked="t" coordsize="21600,21600" o:gfxdata="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bw2tW1gAAAAsBAAAPAAAAAAAAAAEAIAAAACIAAABkcnMvZG93bnJldi54bWxQSwECFAAU&#10;AAAACACHTuJAOuWoTvMBAAChAwAADgAAAAAAAAABACAAAAAl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289560</wp:posOffset>
                </wp:positionV>
                <wp:extent cx="1228725" cy="852170"/>
                <wp:effectExtent l="2540" t="3810" r="6985" b="2032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8" idx="1"/>
                      </wps:cNvCnPr>
                      <wps:spPr>
                        <a:xfrm flipV="1">
                          <a:off x="1661160" y="6051550"/>
                          <a:ext cx="1228725" cy="85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.3pt;margin-top:22.8pt;height:67.1pt;width:96.75pt;z-index:252471296;mso-width-relative:page;mso-height-relative:page;" filled="f" stroked="t" coordsize="21600,21600" o:gfxdata="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01RVdcAAAAJAQAADwAAAAAAAAABACAAAAAiAAAAZHJzL2Rv&#10;d25yZXYueG1sUEsBAhQAFAAAAAgAh07iQB4rRqkCAgAAygMAAA4AAAAAAAAAAQAgAAAAJgEAAGRy&#10;cy9lMm9Eb2MueG1sUEsFBgAAAAAGAAYAWQEAAJo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1149350</wp:posOffset>
                </wp:positionV>
                <wp:extent cx="1190625" cy="1285875"/>
                <wp:effectExtent l="4445" t="4445" r="5080" b="508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235" y="6960870"/>
                          <a:ext cx="119062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5pt;margin-top:90.5pt;height:101.25pt;width:93.75pt;z-index:252469248;mso-width-relative:page;mso-height-relative:page;" fillcolor="#FFFFFF [3201]" filled="t" stroked="t" coordsize="21600,21600" o:gfxdata="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yCOWdYAAAAKAQAADwAAAAAAAAABACAA&#10;AAAiAAAAZHJzL2Rvd25yZXYueG1sUEsBAhQAFAAAAAgAh07iQAUQqVBIAgAAe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1073150</wp:posOffset>
                </wp:positionV>
                <wp:extent cx="1285875" cy="1323975"/>
                <wp:effectExtent l="4445" t="4445" r="5080" b="508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1585" y="6884670"/>
                          <a:ext cx="128587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55pt;margin-top:84.5pt;height:104.25pt;width:101.25pt;z-index:252468224;mso-width-relative:page;mso-height-relative:page;" fillcolor="#FFFFFF [3201]" filled="t" stroked="t" coordsize="21600,21600" o:gfxdata="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wWvh9cAAAALAQAADwAAAAAAAAAB&#10;ACAAAAAiAAAAZHJzL2Rvd25yZXYueG1sUEsBAhQAFAAAAAgAh07iQKEEGXZKAgAAe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Web服务器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29845</wp:posOffset>
                </wp:positionV>
                <wp:extent cx="1238250" cy="333375"/>
                <wp:effectExtent l="4445" t="4445" r="14605" b="508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7835" y="6265545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根据域名换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55pt;margin-top:2.35pt;height:26.25pt;width:97.5pt;z-index:252472320;mso-width-relative:page;mso-height-relative:page;" fillcolor="#FFFFFF [3201]" filled="t" stroked="t" coordsize="21600,21600" o:gfxdata="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oaAuK1gAAAAkBAAAPAAAAAAAAAAEAIAAA&#10;ACIAAABkcnMvZG93bnJldi54bWxQSwECFAAUAAAACACHTuJAuSuZIEcCAAB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根据域名换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ip地址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tabs>
          <w:tab w:val="left" w:pos="101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可以通过修改host文件指定域名的ip地址。</w:t>
      </w:r>
    </w:p>
    <w:p>
      <w:pPr>
        <w:tabs>
          <w:tab w:val="left" w:pos="1011"/>
        </w:tabs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Host文件的位置：</w:t>
      </w:r>
      <w:r>
        <w:rPr>
          <w:rFonts w:hint="eastAsia"/>
          <w:lang w:eastAsia="zh-CN"/>
        </w:rPr>
        <w:t>C:\Windows\System32\drivers\etc</w:t>
      </w:r>
    </w:p>
    <w:p>
      <w:pPr>
        <w:tabs>
          <w:tab w:val="left" w:pos="1011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可以使用工具：</w:t>
      </w:r>
    </w:p>
    <w:p>
      <w:pPr>
        <w:tabs>
          <w:tab w:val="left" w:pos="1011"/>
        </w:tabs>
        <w:jc w:val="left"/>
      </w:pPr>
      <w:r>
        <w:drawing>
          <wp:inline distT="0" distB="0" distL="114300" distR="114300">
            <wp:extent cx="5268595" cy="3953510"/>
            <wp:effectExtent l="0" t="0" r="8255" b="889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11"/>
        </w:tabs>
        <w:jc w:val="left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配置基于域名的虚拟主机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需要修改nginx.conf配置文件。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test3.taotao.com;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#charset koi8-r;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#access_log  logs/host.access.log  main;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root   html-test3;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修改配置后需要重新加载配置文件。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传智播客  Java学院  传智.入云龙</w:t>
    </w:r>
  </w:p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gNVH1QAAAAYBAAAPAAAAAAAAAAEA&#10;IAAAACIAAABkcnMvZG93bnJldi54bWxQSwECFAAUAAAACACHTuJA+ouhNNkBAACYAwAADgAAAAAA&#10;AAABACAAAAAkAQAAZHJzL2Uyb0RvYy54bWxQSwUGAAAAAAYABgBZAQAAbwUAAAAA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375291">
    <w:nsid w:val="564531BB"/>
    <w:multiLevelType w:val="multilevel"/>
    <w:tmpl w:val="564531B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7375038">
    <w:nsid w:val="564530BE"/>
    <w:multiLevelType w:val="multilevel"/>
    <w:tmpl w:val="564530BE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29006155">
    <w:nsid w:val="552CE74B"/>
    <w:multiLevelType w:val="multilevel"/>
    <w:tmpl w:val="552CE74B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47375184">
    <w:nsid w:val="56453150"/>
    <w:multiLevelType w:val="multilevel"/>
    <w:tmpl w:val="56453150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36944776">
    <w:nsid w:val="55A60988"/>
    <w:multiLevelType w:val="singleLevel"/>
    <w:tmpl w:val="55A60988"/>
    <w:lvl w:ilvl="0" w:tentative="1">
      <w:start w:val="1"/>
      <w:numFmt w:val="decimal"/>
      <w:suff w:val="nothing"/>
      <w:lvlText w:val="%1、"/>
      <w:lvlJc w:val="left"/>
    </w:lvl>
  </w:abstractNum>
  <w:abstractNum w:abstractNumId="513686600">
    <w:nsid w:val="1E9E3C48"/>
    <w:multiLevelType w:val="multilevel"/>
    <w:tmpl w:val="1E9E3C48"/>
    <w:lvl w:ilvl="0" w:tentative="1">
      <w:start w:val="1"/>
      <w:numFmt w:val="bullet"/>
      <w:lvlText w:val=""/>
      <w:lvlJc w:val="left"/>
      <w:pPr>
        <w:ind w:left="841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1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1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1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1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1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1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1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1" w:hanging="420"/>
      </w:pPr>
      <w:rPr>
        <w:rFonts w:hint="default" w:ascii="Wingdings" w:hAnsi="Wingdings"/>
      </w:rPr>
    </w:lvl>
  </w:abstractNum>
  <w:abstractNum w:abstractNumId="1447402209">
    <w:nsid w:val="56459AE1"/>
    <w:multiLevelType w:val="singleLevel"/>
    <w:tmpl w:val="56459AE1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429006155"/>
  </w:num>
  <w:num w:numId="2">
    <w:abstractNumId w:val="1447375038"/>
  </w:num>
  <w:num w:numId="3">
    <w:abstractNumId w:val="1447375184"/>
  </w:num>
  <w:num w:numId="4">
    <w:abstractNumId w:val="1447375291"/>
  </w:num>
  <w:num w:numId="5">
    <w:abstractNumId w:val="1436944776"/>
  </w:num>
  <w:num w:numId="6">
    <w:abstractNumId w:val="513686600"/>
  </w:num>
  <w:num w:numId="7">
    <w:abstractNumId w:val="1447402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D2470"/>
    <w:rsid w:val="0924660B"/>
    <w:rsid w:val="09483348"/>
    <w:rsid w:val="0C9F68C2"/>
    <w:rsid w:val="0F0D443D"/>
    <w:rsid w:val="13553E48"/>
    <w:rsid w:val="13AF57DB"/>
    <w:rsid w:val="16080E33"/>
    <w:rsid w:val="1C224EB5"/>
    <w:rsid w:val="20820C62"/>
    <w:rsid w:val="21613B53"/>
    <w:rsid w:val="23CA19C3"/>
    <w:rsid w:val="241D144D"/>
    <w:rsid w:val="26222E1C"/>
    <w:rsid w:val="270F5023"/>
    <w:rsid w:val="29D457AB"/>
    <w:rsid w:val="29D5322D"/>
    <w:rsid w:val="2C7C7C88"/>
    <w:rsid w:val="2CEF7FC7"/>
    <w:rsid w:val="2DA61CF4"/>
    <w:rsid w:val="2F6A4E58"/>
    <w:rsid w:val="30486A45"/>
    <w:rsid w:val="30CF6B9D"/>
    <w:rsid w:val="345871EF"/>
    <w:rsid w:val="34A45FE9"/>
    <w:rsid w:val="35654EE8"/>
    <w:rsid w:val="378F2234"/>
    <w:rsid w:val="3D051238"/>
    <w:rsid w:val="400C5AA1"/>
    <w:rsid w:val="4056719A"/>
    <w:rsid w:val="42CF43AB"/>
    <w:rsid w:val="433B14DC"/>
    <w:rsid w:val="43873B5A"/>
    <w:rsid w:val="448623F7"/>
    <w:rsid w:val="47AF19AB"/>
    <w:rsid w:val="485B1AC3"/>
    <w:rsid w:val="486139CD"/>
    <w:rsid w:val="4B1D294C"/>
    <w:rsid w:val="4C095A4C"/>
    <w:rsid w:val="4D590BF1"/>
    <w:rsid w:val="4D971D5B"/>
    <w:rsid w:val="4EDC0D6D"/>
    <w:rsid w:val="4FCE73FC"/>
    <w:rsid w:val="4FD9320F"/>
    <w:rsid w:val="506C277D"/>
    <w:rsid w:val="52283D58"/>
    <w:rsid w:val="526C1837"/>
    <w:rsid w:val="528C01F9"/>
    <w:rsid w:val="52C00A54"/>
    <w:rsid w:val="53DE59A8"/>
    <w:rsid w:val="54194508"/>
    <w:rsid w:val="558A5663"/>
    <w:rsid w:val="567B6271"/>
    <w:rsid w:val="569A32A2"/>
    <w:rsid w:val="56A80039"/>
    <w:rsid w:val="57347C1D"/>
    <w:rsid w:val="58AD748A"/>
    <w:rsid w:val="5923074E"/>
    <w:rsid w:val="5DB858CE"/>
    <w:rsid w:val="5EE31B38"/>
    <w:rsid w:val="646969CC"/>
    <w:rsid w:val="64F63B27"/>
    <w:rsid w:val="655962D4"/>
    <w:rsid w:val="67D5446A"/>
    <w:rsid w:val="68B24D52"/>
    <w:rsid w:val="68FD194E"/>
    <w:rsid w:val="69AF1771"/>
    <w:rsid w:val="6D9D06E2"/>
    <w:rsid w:val="6DC30922"/>
    <w:rsid w:val="6E0E1C9B"/>
    <w:rsid w:val="6E6D3339"/>
    <w:rsid w:val="6E763C49"/>
    <w:rsid w:val="6E894E68"/>
    <w:rsid w:val="6F046D30"/>
    <w:rsid w:val="6F3E7E0E"/>
    <w:rsid w:val="71A86F83"/>
    <w:rsid w:val="758D46EB"/>
    <w:rsid w:val="79784C56"/>
    <w:rsid w:val="7AA73149"/>
    <w:rsid w:val="7B615DFB"/>
    <w:rsid w:val="7E6F7C7C"/>
    <w:rsid w:val="7F1B7D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7">
    <w:name w:val="l-btn-text"/>
    <w:basedOn w:val="13"/>
    <w:uiPriority w:val="0"/>
    <w:rPr>
      <w:bdr w:val="none" w:color="auto" w:sz="0" w:space="0"/>
      <w:vertAlign w:val="baseline"/>
    </w:rPr>
  </w:style>
  <w:style w:type="character" w:customStyle="1" w:styleId="18">
    <w:name w:val="l-btn-icon-right"/>
    <w:basedOn w:val="13"/>
    <w:uiPriority w:val="0"/>
    <w:rPr>
      <w:bdr w:val="none" w:color="auto" w:sz="0" w:space="0"/>
    </w:rPr>
  </w:style>
  <w:style w:type="character" w:customStyle="1" w:styleId="19">
    <w:name w:val="l-btn-left"/>
    <w:basedOn w:val="13"/>
    <w:uiPriority w:val="0"/>
    <w:rPr>
      <w:bdr w:val="none" w:color="auto" w:sz="0" w:space="0"/>
    </w:rPr>
  </w:style>
  <w:style w:type="character" w:customStyle="1" w:styleId="20">
    <w:name w:val="l-btn-left1"/>
    <w:basedOn w:val="13"/>
    <w:uiPriority w:val="0"/>
    <w:rPr>
      <w:bdr w:val="none" w:color="auto" w:sz="0" w:space="0"/>
    </w:rPr>
  </w:style>
  <w:style w:type="character" w:customStyle="1" w:styleId="21">
    <w:name w:val="l-btn-left2"/>
    <w:basedOn w:val="13"/>
    <w:uiPriority w:val="0"/>
  </w:style>
  <w:style w:type="character" w:customStyle="1" w:styleId="22">
    <w:name w:val="l-btn-left3"/>
    <w:basedOn w:val="13"/>
    <w:uiPriority w:val="0"/>
  </w:style>
  <w:style w:type="character" w:customStyle="1" w:styleId="23">
    <w:name w:val="l-btn-icon-left"/>
    <w:basedOn w:val="13"/>
    <w:uiPriority w:val="0"/>
    <w:rPr>
      <w:bdr w:val="none" w:color="auto" w:sz="0" w:space="0"/>
    </w:rPr>
  </w:style>
  <w:style w:type="character" w:customStyle="1" w:styleId="24">
    <w:name w:val="l-btn-empty"/>
    <w:basedOn w:val="13"/>
    <w:uiPriority w:val="0"/>
    <w:rPr>
      <w:bdr w:val="none" w:color="auto" w:sz="0" w:space="0"/>
    </w:rPr>
  </w:style>
  <w:style w:type="character" w:customStyle="1" w:styleId="25">
    <w:name w:val="string1"/>
    <w:basedOn w:val="13"/>
    <w:uiPriority w:val="0"/>
    <w:rPr>
      <w:color w:val="0000FF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2015-11-13T00:30:00Z</dcterms:created>
  <dc:creator>苏丙伦</dc:creator>
  <cp:lastModifiedBy>苏丙伦</cp:lastModifiedBy>
  <dcterms:modified xsi:type="dcterms:W3CDTF">2015-11-13T08:31:34Z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