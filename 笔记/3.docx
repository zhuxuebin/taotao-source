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D2B15" w:rsidRDefault="001A006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淘淘商城第三天</w:t>
      </w:r>
    </w:p>
    <w:p w:rsidR="00ED2B15" w:rsidRDefault="00ED2B15"/>
    <w:p w:rsidR="00ED2B15" w:rsidRDefault="001A0060">
      <w:pPr>
        <w:pStyle w:val="1"/>
      </w:pPr>
      <w:r>
        <w:rPr>
          <w:rFonts w:hint="eastAsia"/>
        </w:rPr>
        <w:t>第二天内容回顾</w:t>
      </w:r>
    </w:p>
    <w:p w:rsidR="00ED2B15" w:rsidRDefault="001A0060">
      <w:pPr>
        <w:numPr>
          <w:ilvl w:val="0"/>
          <w:numId w:val="2"/>
        </w:numPr>
      </w:pPr>
      <w:r>
        <w:rPr>
          <w:rFonts w:hint="eastAsia"/>
        </w:rPr>
        <w:t>展示商品列表。</w:t>
      </w:r>
    </w:p>
    <w:p w:rsidR="00ED2B15" w:rsidRDefault="001A0060">
      <w:pPr>
        <w:numPr>
          <w:ilvl w:val="1"/>
          <w:numId w:val="2"/>
        </w:numPr>
      </w:pPr>
      <w:r>
        <w:rPr>
          <w:rFonts w:hint="eastAsia"/>
        </w:rPr>
        <w:t>分页插件的使用</w:t>
      </w:r>
      <w:r>
        <w:rPr>
          <w:rFonts w:hint="eastAsia"/>
        </w:rPr>
        <w:t>PageHelper</w:t>
      </w:r>
      <w:r>
        <w:rPr>
          <w:rFonts w:hint="eastAsia"/>
        </w:rPr>
        <w:t>。</w:t>
      </w:r>
    </w:p>
    <w:p w:rsidR="00ED2B15" w:rsidRDefault="001A0060">
      <w:pPr>
        <w:numPr>
          <w:ilvl w:val="1"/>
          <w:numId w:val="2"/>
        </w:numPr>
      </w:pPr>
      <w:r>
        <w:rPr>
          <w:rFonts w:hint="eastAsia"/>
        </w:rPr>
        <w:t>easyUIDataGrid</w:t>
      </w:r>
      <w:r>
        <w:rPr>
          <w:rFonts w:hint="eastAsia"/>
        </w:rPr>
        <w:t>的使用方法</w:t>
      </w:r>
    </w:p>
    <w:p w:rsidR="00ED2B15" w:rsidRDefault="001A0060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商品类目选择</w:t>
      </w:r>
    </w:p>
    <w:p w:rsidR="00ED2B15" w:rsidRDefault="001A0060">
      <w:pPr>
        <w:numPr>
          <w:ilvl w:val="1"/>
          <w:numId w:val="2"/>
        </w:numPr>
      </w:pPr>
      <w:r>
        <w:rPr>
          <w:rFonts w:hint="eastAsia"/>
        </w:rPr>
        <w:t xml:space="preserve">easyUI </w:t>
      </w:r>
      <w:r>
        <w:rPr>
          <w:rFonts w:hint="eastAsia"/>
        </w:rPr>
        <w:t>异步</w:t>
      </w:r>
      <w:r>
        <w:rPr>
          <w:rFonts w:hint="eastAsia"/>
        </w:rPr>
        <w:t>tree</w:t>
      </w:r>
      <w:r>
        <w:rPr>
          <w:rFonts w:hint="eastAsia"/>
        </w:rPr>
        <w:t>控件的使用。</w:t>
      </w:r>
    </w:p>
    <w:p w:rsidR="00ED2B15" w:rsidRDefault="001A0060">
      <w:pPr>
        <w:numPr>
          <w:ilvl w:val="0"/>
          <w:numId w:val="3"/>
        </w:numPr>
      </w:pPr>
      <w:r>
        <w:rPr>
          <w:rFonts w:hint="eastAsia"/>
        </w:rPr>
        <w:t>图片上传</w:t>
      </w:r>
    </w:p>
    <w:p w:rsidR="00ED2B15" w:rsidRDefault="001A0060">
      <w:pPr>
        <w:numPr>
          <w:ilvl w:val="1"/>
          <w:numId w:val="3"/>
        </w:numPr>
      </w:pPr>
      <w:r>
        <w:rPr>
          <w:rFonts w:hint="eastAsia"/>
        </w:rPr>
        <w:t>为什么要有图片服务器</w:t>
      </w:r>
    </w:p>
    <w:p w:rsidR="00ED2B15" w:rsidRDefault="001A0060">
      <w:pPr>
        <w:numPr>
          <w:ilvl w:val="1"/>
          <w:numId w:val="3"/>
        </w:numPr>
      </w:pPr>
      <w:r>
        <w:rPr>
          <w:rFonts w:hint="eastAsia"/>
        </w:rPr>
        <w:t>FastDFS</w:t>
      </w:r>
    </w:p>
    <w:p w:rsidR="00ED2B15" w:rsidRDefault="001A0060">
      <w:pPr>
        <w:numPr>
          <w:ilvl w:val="1"/>
          <w:numId w:val="3"/>
        </w:numPr>
      </w:pPr>
      <w:r>
        <w:rPr>
          <w:rFonts w:hint="eastAsia"/>
        </w:rPr>
        <w:t>http</w:t>
      </w:r>
      <w:r>
        <w:rPr>
          <w:rFonts w:hint="eastAsia"/>
        </w:rPr>
        <w:t>服务器。</w:t>
      </w:r>
      <w:r>
        <w:rPr>
          <w:rFonts w:hint="eastAsia"/>
        </w:rPr>
        <w:t>Nginx</w:t>
      </w:r>
      <w:r>
        <w:rPr>
          <w:rFonts w:hint="eastAsia"/>
        </w:rPr>
        <w:t>。</w:t>
      </w:r>
    </w:p>
    <w:p w:rsidR="00ED2B15" w:rsidRDefault="001A0060">
      <w:pPr>
        <w:numPr>
          <w:ilvl w:val="0"/>
          <w:numId w:val="3"/>
        </w:numPr>
        <w:tabs>
          <w:tab w:val="left" w:pos="840"/>
        </w:tabs>
      </w:pPr>
      <w:r>
        <w:rPr>
          <w:rFonts w:hint="eastAsia"/>
        </w:rPr>
        <w:t>Nginx</w:t>
      </w:r>
    </w:p>
    <w:p w:rsidR="00ED2B15" w:rsidRDefault="001A0060">
      <w:pPr>
        <w:numPr>
          <w:ilvl w:val="1"/>
          <w:numId w:val="3"/>
        </w:numPr>
      </w:pPr>
      <w:r>
        <w:rPr>
          <w:rFonts w:hint="eastAsia"/>
        </w:rPr>
        <w:t>http</w:t>
      </w:r>
      <w:r>
        <w:rPr>
          <w:rFonts w:hint="eastAsia"/>
        </w:rPr>
        <w:t>服务器、虚拟主机、反向代理及负载均衡。</w:t>
      </w:r>
    </w:p>
    <w:p w:rsidR="00ED2B15" w:rsidRDefault="001A0060">
      <w:pPr>
        <w:numPr>
          <w:ilvl w:val="1"/>
          <w:numId w:val="3"/>
        </w:numPr>
      </w:pPr>
      <w:r>
        <w:rPr>
          <w:rFonts w:hint="eastAsia"/>
        </w:rPr>
        <w:t>虚拟主机</w:t>
      </w:r>
    </w:p>
    <w:p w:rsidR="00ED2B15" w:rsidRDefault="001A0060">
      <w:pPr>
        <w:numPr>
          <w:ilvl w:val="2"/>
          <w:numId w:val="3"/>
        </w:numPr>
      </w:pPr>
      <w:r>
        <w:rPr>
          <w:rFonts w:hint="eastAsia"/>
        </w:rPr>
        <w:t>基于端口</w:t>
      </w:r>
    </w:p>
    <w:p w:rsidR="00ED2B15" w:rsidRDefault="001A0060">
      <w:pPr>
        <w:numPr>
          <w:ilvl w:val="2"/>
          <w:numId w:val="3"/>
        </w:numPr>
      </w:pPr>
      <w:r>
        <w:rPr>
          <w:rFonts w:hint="eastAsia"/>
        </w:rPr>
        <w:t>基于域名</w:t>
      </w:r>
    </w:p>
    <w:p w:rsidR="00ED2B15" w:rsidRDefault="00ED2B15"/>
    <w:p w:rsidR="00ED2B15" w:rsidRDefault="001A0060">
      <w:pPr>
        <w:pStyle w:val="1"/>
      </w:pPr>
      <w:r>
        <w:rPr>
          <w:rFonts w:hint="eastAsia"/>
        </w:rPr>
        <w:t>课程计划</w:t>
      </w:r>
    </w:p>
    <w:p w:rsidR="00ED2B15" w:rsidRDefault="001A0060">
      <w:pPr>
        <w:numPr>
          <w:ilvl w:val="0"/>
          <w:numId w:val="4"/>
        </w:numPr>
      </w:pPr>
      <w:r>
        <w:rPr>
          <w:rFonts w:hint="eastAsia"/>
        </w:rPr>
        <w:t>nginx</w:t>
      </w:r>
      <w:r>
        <w:rPr>
          <w:rFonts w:hint="eastAsia"/>
        </w:rPr>
        <w:t>反向代理和负载均衡</w:t>
      </w:r>
    </w:p>
    <w:p w:rsidR="00ED2B15" w:rsidRDefault="001A0060">
      <w:pPr>
        <w:numPr>
          <w:ilvl w:val="0"/>
          <w:numId w:val="4"/>
        </w:numPr>
      </w:pPr>
      <w:r>
        <w:rPr>
          <w:rFonts w:hint="eastAsia"/>
        </w:rPr>
        <w:t>FastDFS</w:t>
      </w:r>
      <w:r>
        <w:rPr>
          <w:rFonts w:hint="eastAsia"/>
        </w:rPr>
        <w:t>的使用</w:t>
      </w:r>
    </w:p>
    <w:p w:rsidR="00ED2B15" w:rsidRDefault="001A0060">
      <w:pPr>
        <w:numPr>
          <w:ilvl w:val="0"/>
          <w:numId w:val="4"/>
        </w:numPr>
      </w:pPr>
      <w:r>
        <w:rPr>
          <w:rFonts w:hint="eastAsia"/>
        </w:rPr>
        <w:t>实现图片上传功能</w:t>
      </w:r>
    </w:p>
    <w:p w:rsidR="00ED2B15" w:rsidRDefault="001A0060">
      <w:r>
        <w:rPr>
          <w:rFonts w:hint="eastAsia"/>
        </w:rPr>
        <w:br w:type="page"/>
      </w:r>
    </w:p>
    <w:p w:rsidR="00ED2B15" w:rsidRDefault="00ED2B15"/>
    <w:p w:rsidR="00ED2B15" w:rsidRDefault="001A0060">
      <w:pPr>
        <w:pStyle w:val="1"/>
      </w:pPr>
      <w:r>
        <w:rPr>
          <w:rFonts w:hint="eastAsia"/>
        </w:rPr>
        <w:t>Nginx</w:t>
      </w:r>
      <w:r>
        <w:rPr>
          <w:rFonts w:hint="eastAsia"/>
        </w:rPr>
        <w:t>的反向代理</w:t>
      </w:r>
    </w:p>
    <w:p w:rsidR="00ED2B15" w:rsidRDefault="001A0060">
      <w:pPr>
        <w:pStyle w:val="2"/>
      </w:pPr>
      <w:r>
        <w:rPr>
          <w:rFonts w:hint="eastAsia"/>
        </w:rPr>
        <w:t>什么是反向代理</w:t>
      </w:r>
    </w:p>
    <w:p w:rsidR="00ED2B15" w:rsidRDefault="001A0060">
      <w:r>
        <w:rPr>
          <w:rFonts w:hint="eastAsia"/>
        </w:rPr>
        <w:t>正向代理</w:t>
      </w:r>
    </w:p>
    <w:p w:rsidR="00ED2B15" w:rsidRDefault="001A006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925195</wp:posOffset>
                </wp:positionV>
                <wp:extent cx="1104900" cy="33020"/>
                <wp:effectExtent l="0" t="4445" r="0" b="1968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04310" y="3499485"/>
                          <a:ext cx="1104900" cy="3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flip:y;margin-left:225.3pt;margin-top:72.85pt;height:2.6pt;width:87pt;z-index:251666432;mso-width-relative:page;mso-height-relative:page;" filled="f" stroked="t" coordsize="21600,21600" o:gfxdata="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rtr0htkAAAALAQAADwAAAAAAAAABACAA&#10;AAAiAAAAZHJzL2Rvd25yZXYueG1sUEsBAhQAFAAAAAgAh07iQCPVWDkMAgAA4QMAAA4AAAAAAAAA&#10;AQAgAAAAKAEAAGRycy9lMm9Eb2MueG1sUEsFBgAAAAAGAAYAWQEAAKY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958215</wp:posOffset>
                </wp:positionV>
                <wp:extent cx="1257300" cy="2276475"/>
                <wp:effectExtent l="4445" t="2540" r="14605" b="698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18335" y="3532505"/>
                          <a:ext cx="1257300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flip:y;margin-left:61.05pt;margin-top:75.45pt;height:179.25pt;width:99pt;z-index:251665408;mso-width-relative:page;mso-height-relative:page;" filled="f" stroked="t" coordsize="21600,21600" o:gfxdata="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3xqF9cAAAALAQAADwAAAAAAAAABACAA&#10;AAAiAAAAZHJzL2Rvd25yZXYueG1sUEsBAhQAFAAAAAgAh07iQI7tJkUOAgAA4QMAAA4AAAAAAAAA&#10;AQAgAAAAJgEAAGRycy9lMm9Eb2MueG1sUEsFBgAAAAAGAAYAWQEAAKY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957580</wp:posOffset>
                </wp:positionV>
                <wp:extent cx="1238250" cy="924560"/>
                <wp:effectExtent l="2540" t="3810" r="16510" b="508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08810" y="3531870"/>
                          <a:ext cx="1238250" cy="924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flip:y;margin-left:60.3pt;margin-top:75.4pt;height:72.8pt;width:97.5pt;z-index:251664384;mso-width-relative:page;mso-height-relative:page;" filled="f" stroked="t" coordsize="21600,21600" o:gfxdata="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JEMo22AAAAAsBAAAPAAAAAAAAAAEAIAAAACIAAABkcnMv&#10;ZG93bnJldi54bWxQSwECFAAUAAAACACHTuJAYFZF4gMCAADGAwAADgAAAAAAAAABACAAAAAnAQAA&#10;ZHJzL2Uyb0RvYy54bWxQSwUGAAAAAAYABgBZAQAAn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681990</wp:posOffset>
                </wp:positionV>
                <wp:extent cx="1266825" cy="276225"/>
                <wp:effectExtent l="1270" t="4445" r="8255" b="50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8810" y="3256280"/>
                          <a:ext cx="12668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60.3pt;margin-top:53.7pt;height:21.75pt;width:99.75pt;z-index:251663360;mso-width-relative:page;mso-height-relative:page;" filled="f" stroked="t" coordsize="21600,21600" o:gfxdata="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RIqAvaAAAACwEAAA8AAAAAAAAAAQAgAAAAIgAAAGRycy9k&#10;b3ducmV2LnhtbFBLAQIUABQAAAAIAIdO4kBcTi2SAAIAANYDAAAOAAAAAAAAAAEAIAAAACkBAABk&#10;cnMvZTJvRG9jLnhtbFBLBQYAAAAABgAGAFkBAACb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2701290</wp:posOffset>
                </wp:positionV>
                <wp:extent cx="1238250" cy="1066800"/>
                <wp:effectExtent l="12700" t="0" r="25400" b="254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0560" y="2722880"/>
                          <a:ext cx="12382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B15" w:rsidRDefault="001A00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</w:rPr>
                              <w:t>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26" o:spid="_x0000_s1026" o:spt="1" style="position:absolute;left:0pt;margin-left:-36.45pt;margin-top:212.7pt;height:84pt;width:97.5pt;z-index:251662336;v-text-anchor:middle;mso-width-relative:page;mso-height-relative:page;" fillcolor="#4F81BD [3204]" filled="t" stroked="t" coordsize="21600,21600" o:gfxdata="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wGF6XbAAAACwEAAA8AAAAAAAAAAQAgAAAAIgAAAGRycy9kb3du&#10;cmV2LnhtbFBLAQIUABQAAAAIAIdO4kCyAMf9bgIAAMcEAAAOAAAAAAAAAAEAIAAAACoBAABkcnMv&#10;ZTJvRG9jLnhtbFBLBQYAAAAABgAGAFkBAAAK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1348740</wp:posOffset>
                </wp:positionV>
                <wp:extent cx="1238250" cy="1066800"/>
                <wp:effectExtent l="12700" t="0" r="2540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0560" y="2722880"/>
                          <a:ext cx="12382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B15" w:rsidRDefault="001A00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</w:rPr>
                              <w:t>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26" o:spid="_x0000_s1026" o:spt="1" style="position:absolute;left:0pt;margin-left:-37.2pt;margin-top:106.2pt;height:84pt;width:97.5pt;z-index:251661312;v-text-anchor:middle;mso-width-relative:page;mso-height-relative:page;" fillcolor="#4F81BD [3204]" filled="t" stroked="t" coordsize="21600,21600" o:gfxdata="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X01+CtoAAAALAQAADwAAAAAAAAABACAAAAAiAAAAZHJzL2Rvd25y&#10;ZXYueG1sUEsBAhQAFAAAAAgAh07iQGvyhEtuAgAAxwQAAA4AAAAAAAAAAQAgAAAAKQEAAGRycy9l&#10;Mm9Eb2MueG1sUEsFBgAAAAAGAAYAWQEAAAk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148590</wp:posOffset>
                </wp:positionV>
                <wp:extent cx="1238250" cy="1066800"/>
                <wp:effectExtent l="12700" t="0" r="2540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3685" y="3208655"/>
                          <a:ext cx="12382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B15" w:rsidRDefault="001A00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</w:rPr>
                              <w:t>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26" o:spid="_x0000_s1026" o:spt="1" style="position:absolute;left:0pt;margin-left:-37.2pt;margin-top:11.7pt;height:84pt;width:97.5pt;z-index:251658240;v-text-anchor:middle;mso-width-relative:page;mso-height-relative:page;" fillcolor="#4F81BD [3204]" filled="t" stroked="t" coordsize="21600,21600" o:gfxdata="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VGGfLZAAAACgEAAA8AAAAAAAAAAQAgAAAAIgAAAGRycy9kb3du&#10;cmV2LnhtbFBLAQIUABQAAAAIAIdO4kBA6/KucAIAAMgEAAAOAAAAAAAAAAEAIAAAACgBAABkcnMv&#10;ZTJvRG9jLnhtbFBLBQYAAAAABgAGAFkBAAAK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129540</wp:posOffset>
                </wp:positionV>
                <wp:extent cx="828675" cy="1657350"/>
                <wp:effectExtent l="12700" t="12700" r="15875" b="2540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0385" y="2713355"/>
                          <a:ext cx="828675" cy="165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B15" w:rsidRDefault="001A006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代理服务器</w:t>
                            </w:r>
                          </w:p>
                          <w:p w:rsidR="00751928" w:rsidRDefault="00751928" w:rsidP="00751928">
                            <w:r>
                              <w:rPr>
                                <w:rFonts w:hint="eastAsia"/>
                              </w:rPr>
                              <w:t>（代理客户端）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029" style="position:absolute;left:0;text-align:left;margin-left:160.05pt;margin-top:10.2pt;width:65.25pt;height:13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" fillcolor="#4f81bd [3204]" strokecolor="#243f60 [1604]" strokeweight="2pt">
                <v:textbox>
                  <w:txbxContent>
                    <w:p w:rsidR="00ED2B15" w:rsidRDefault="001A006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代理服务器</w:t>
                      </w:r>
                    </w:p>
                    <w:p w:rsidR="00751928" w:rsidRDefault="00751928" w:rsidP="00751928">
                      <w:r>
                        <w:rPr>
                          <w:rFonts w:hint="eastAsia"/>
                        </w:rPr>
                        <w:t>（代理客户端）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3966210</wp:posOffset>
                </wp:positionH>
                <wp:positionV relativeFrom="paragraph">
                  <wp:posOffset>224790</wp:posOffset>
                </wp:positionV>
                <wp:extent cx="1400175" cy="1400175"/>
                <wp:effectExtent l="12700" t="12700" r="15875" b="158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9210" y="2808605"/>
                          <a:ext cx="1400175" cy="1400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B15" w:rsidRDefault="001A00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互联网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3" type="#_x0000_t3" style="position:absolute;left:0pt;margin-left:312.3pt;margin-top:17.7pt;height:110.25pt;width:110.25pt;z-index:251659264;v-text-anchor:middle;mso-width-relative:page;mso-height-relative:page;" fillcolor="#4F81BD [3204]" filled="t" stroked="t" coordsize="21600,21600" o:gfxdata="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1QXc09oAAAAKAQAADwAAAAAAAAABACAAAAAiAAAAZHJzL2Rvd25y&#10;ZXYueG1sUEsBAhQAFAAAAAgAh07iQIVYpGRuAgAAywQAAA4AAAAAAAAAAQAgAAAAKQEAAGRycy9l&#10;Mm9Eb2MueG1sUEsFBgAAAAAGAAYAWQEAAAk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互联网</w:t>
                      </w:r>
                    </w:p>
                  </w:txbxContent>
                </v:textbox>
              </v:shape>
            </w:pict>
          </mc:Fallback>
        </mc:AlternateContent>
      </w:r>
    </w:p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1A0060">
      <w:pPr>
        <w:tabs>
          <w:tab w:val="left" w:pos="831"/>
        </w:tabs>
        <w:jc w:val="left"/>
      </w:pPr>
      <w:r>
        <w:rPr>
          <w:rFonts w:hint="eastAsia"/>
        </w:rPr>
        <w:br w:type="page"/>
      </w:r>
    </w:p>
    <w:p w:rsidR="00ED2B15" w:rsidRDefault="001A0060">
      <w:pPr>
        <w:tabs>
          <w:tab w:val="left" w:pos="831"/>
        </w:tabs>
        <w:jc w:val="left"/>
      </w:pPr>
      <w:r>
        <w:rPr>
          <w:rFonts w:hint="eastAsia"/>
        </w:rPr>
        <w:lastRenderedPageBreak/>
        <w:t>反向代理：</w:t>
      </w:r>
    </w:p>
    <w:p w:rsidR="00ED2B15" w:rsidRDefault="001A0060">
      <w:pPr>
        <w:tabs>
          <w:tab w:val="left" w:pos="831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1457960</wp:posOffset>
                </wp:positionV>
                <wp:extent cx="748030" cy="977900"/>
                <wp:effectExtent l="3810" t="3175" r="10160" b="952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42055" y="2570480"/>
                          <a:ext cx="748030" cy="97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204.65pt;margin-top:114.8pt;height:77pt;width:58.9pt;z-index:251696128;mso-width-relative:page;mso-height-relative:page;" filled="f" stroked="t" coordsize="21600,21600" o:gfxdata="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ANaKf3AAAAAsBAAAPAAAAAAAAAAEAIAAAACIAAABkcnMvZG93&#10;bnJldi54bWxQSwECFAAUAAAACACHTuJASPr+e/wBAAC/AwAADgAAAAAAAAABACAAAAArAQAAZHJz&#10;L2Uyb0RvYy54bWxQSwUGAAAAAAYABgBZAQAAm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2580640</wp:posOffset>
                </wp:positionH>
                <wp:positionV relativeFrom="paragraph">
                  <wp:posOffset>1416685</wp:posOffset>
                </wp:positionV>
                <wp:extent cx="747395" cy="50800"/>
                <wp:effectExtent l="635" t="4445" r="13970" b="2095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23640" y="2529205"/>
                          <a:ext cx="747395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flip:y;margin-left:203.2pt;margin-top:111.55pt;height:4pt;width:58.85pt;z-index:251695104;mso-width-relative:page;mso-height-relative:page;" filled="f" stroked="t" coordsize="21600,21600" o:gfxdata="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zo909kAAAALAQAADwAAAAAAAAABACAA&#10;AAAiAAAAZHJzL2Rvd25yZXYueG1sUEsBAhQAFAAAAAgAh07iQAUaEZIMAgAA4gMAAA4AAAAAAAAA&#10;AQAgAAAAKAEAAGRycy9lMm9Eb2MueG1sUEsFBgAAAAAGAAYAWQEAAKY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2580640</wp:posOffset>
                </wp:positionH>
                <wp:positionV relativeFrom="paragraph">
                  <wp:posOffset>473710</wp:posOffset>
                </wp:positionV>
                <wp:extent cx="747395" cy="993775"/>
                <wp:effectExtent l="3810" t="3175" r="10795" b="127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23640" y="1586230"/>
                          <a:ext cx="747395" cy="993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flip:y;margin-left:203.2pt;margin-top:37.3pt;height:78.25pt;width:58.85pt;z-index:251694080;mso-width-relative:page;mso-height-relative:page;" filled="f" stroked="t" coordsize="21600,21600" o:gfxdata="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UaFHHZAAAACgEAAA8AAAAAAAAAAQAgAAAA&#10;IgAAAGRycy9kb3ducmV2LnhtbFBLAQIUABQAAAAIAIdO4kAsyns/CgIAAOMDAAAOAAAAAAAAAAEA&#10;IAAAACgBAABkcnMvZTJvRG9jLnhtbFBLBQYAAAAABgAGAFkBAACk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1467485</wp:posOffset>
                </wp:positionV>
                <wp:extent cx="995680" cy="95885"/>
                <wp:effectExtent l="635" t="4445" r="13335" b="1397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04010" y="2580005"/>
                          <a:ext cx="995680" cy="95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flip:y;margin-left:36.3pt;margin-top:115.55pt;height:7.55pt;width:78.4pt;z-index:251693056;mso-width-relative:page;mso-height-relative:page;" filled="f" stroked="t" coordsize="21600,21600" o:gfxdata="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wTxVDZAAAACgEAAA8AAAAAAAAAAQAgAAAA&#10;IgAAAGRycy9kb3ducmV2LnhtbFBLAQIUABQAAAAIAIdO4kBvr+cACgIAAOIDAAAOAAAAAAAAAAEA&#10;IAAAACgBAABkcnMvZTJvRG9jLnhtbFBLBQYAAAAABgAGAFkBAACk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1087120</wp:posOffset>
                </wp:positionV>
                <wp:extent cx="1095375" cy="952500"/>
                <wp:effectExtent l="12700" t="0" r="15875" b="254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8210" y="2104390"/>
                          <a:ext cx="10953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B15" w:rsidRDefault="001A00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</w:rPr>
                              <w:t>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26" o:spid="_x0000_s1026" o:spt="1" style="position:absolute;left:0pt;margin-left:-49.95pt;margin-top:85.6pt;height:75pt;width:86.25pt;z-index:251667456;v-text-anchor:middle;mso-width-relative:page;mso-height-relative:page;" fillcolor="#4F81BD [3204]" filled="t" stroked="t" coordsize="21600,21600" o:gfxdata="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l8sW12AAAAAoBAAAPAAAAAAAAAAEAIAAAACIAAABkcnMvZG93bnJldi54&#10;bWxQSwECFAAUAAAACACHTuJAu//23GwCAADIBAAADgAAAAAAAAABACAAAAAnAQAAZHJzL2Uyb0Rv&#10;Yy54bWxQSwUGAAAAAAYABgBZAQAABQ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772160</wp:posOffset>
                </wp:positionV>
                <wp:extent cx="1123950" cy="1390650"/>
                <wp:effectExtent l="4445" t="4445" r="14605" b="146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99080" y="1922780"/>
                          <a:ext cx="112395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B15" w:rsidRDefault="001A0060">
                            <w:r>
                              <w:rPr>
                                <w:rFonts w:hint="eastAsia"/>
                              </w:rPr>
                              <w:t>反向代理服务器</w:t>
                            </w:r>
                          </w:p>
                          <w:p w:rsidR="00ED2B15" w:rsidRDefault="001A0060">
                            <w:hyperlink r:id="rId9" w:history="1">
                              <w:r>
                                <w:rPr>
                                  <w:rStyle w:val="a5"/>
                                  <w:rFonts w:hint="eastAsia"/>
                                </w:rPr>
                                <w:t>www.taobao.com</w:t>
                              </w:r>
                            </w:hyperlink>
                          </w:p>
                          <w:p w:rsidR="00ED2B15" w:rsidRDefault="001A0060">
                            <w:r>
                              <w:rPr>
                                <w:rFonts w:hint="eastAsia"/>
                              </w:rPr>
                              <w:t>功能就是请求的转发</w:t>
                            </w:r>
                          </w:p>
                          <w:p w:rsidR="00ED2B15" w:rsidRDefault="001A006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Nginx</w:t>
                            </w:r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</w:p>
                          <w:p w:rsidR="00F6517A" w:rsidRDefault="00F6517A">
                            <w:r>
                              <w:rPr>
                                <w:rFonts w:hint="eastAsia"/>
                              </w:rPr>
                              <w:t>（代理服务器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32" type="#_x0000_t202" style="position:absolute;margin-left:114.7pt;margin-top:60.8pt;width:88.5pt;height:10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" fillcolor="white [3201]" strokeweight=".5pt">
                <v:textbox>
                  <w:txbxContent>
                    <w:p w:rsidR="00ED2B15" w:rsidRDefault="001A0060">
                      <w:r>
                        <w:rPr>
                          <w:rFonts w:hint="eastAsia"/>
                        </w:rPr>
                        <w:t>反向代理服务器</w:t>
                      </w:r>
                    </w:p>
                    <w:p w:rsidR="00ED2B15" w:rsidRDefault="001A0060">
                      <w:hyperlink r:id="rId10" w:history="1">
                        <w:r>
                          <w:rPr>
                            <w:rStyle w:val="a5"/>
                            <w:rFonts w:hint="eastAsia"/>
                          </w:rPr>
                          <w:t>www.taobao.com</w:t>
                        </w:r>
                      </w:hyperlink>
                    </w:p>
                    <w:p w:rsidR="00ED2B15" w:rsidRDefault="001A0060">
                      <w:r>
                        <w:rPr>
                          <w:rFonts w:hint="eastAsia"/>
                        </w:rPr>
                        <w:t>功能就是请求的转发</w:t>
                      </w:r>
                    </w:p>
                    <w:p w:rsidR="00ED2B15" w:rsidRDefault="001A006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Nginx</w:t>
                      </w:r>
                      <w:r>
                        <w:rPr>
                          <w:rFonts w:hint="eastAsia"/>
                        </w:rPr>
                        <w:t>实现</w:t>
                      </w:r>
                    </w:p>
                    <w:p w:rsidR="00F6517A" w:rsidRDefault="00F6517A">
                      <w:r>
                        <w:rPr>
                          <w:rFonts w:hint="eastAsia"/>
                        </w:rPr>
                        <w:t>（代理服务器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3347085</wp:posOffset>
                </wp:positionH>
                <wp:positionV relativeFrom="paragraph">
                  <wp:posOffset>2116455</wp:posOffset>
                </wp:positionV>
                <wp:extent cx="1276350" cy="638175"/>
                <wp:effectExtent l="4445" t="4445" r="14605" b="50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1035" y="1266825"/>
                          <a:ext cx="12763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B15" w:rsidRDefault="001A0060">
                            <w:r>
                              <w:rPr>
                                <w:rFonts w:hint="eastAsia"/>
                              </w:rPr>
                              <w:t>淘宝首页</w:t>
                            </w:r>
                          </w:p>
                          <w:p w:rsidR="00ED2B15" w:rsidRDefault="001A0060"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  <w:p w:rsidR="00ED2B15" w:rsidRDefault="00ED2B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202" type="#_x0000_t202" style="position:absolute;left:0pt;margin-left:263.55pt;margin-top:166.65pt;height:50.25pt;width:100.5pt;z-index:251691008;mso-width-relative:page;mso-height-relative:page;" fillcolor="#FFFFFF [3201]" filled="t" stroked="t" coordsize="21600,21600" o:gfxdata="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uxh/tcAAAALAQAADwAAAAAAAAABACAA&#10;AAAiAAAAZHJzL2Rvd25yZXYueG1sUEsBAhQAFAAAAAgAh07iQNtLl8JHAgAAdw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淘宝首页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服务器</w:t>
                      </w:r>
                    </w:p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1097280</wp:posOffset>
                </wp:positionV>
                <wp:extent cx="1276350" cy="638175"/>
                <wp:effectExtent l="4445" t="4445" r="14605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1035" y="1266825"/>
                          <a:ext cx="12763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B15" w:rsidRDefault="001A0060">
                            <w:r>
                              <w:rPr>
                                <w:rFonts w:hint="eastAsia"/>
                              </w:rPr>
                              <w:t>淘宝首页</w:t>
                            </w:r>
                          </w:p>
                          <w:p w:rsidR="00ED2B15" w:rsidRDefault="001A0060"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  <w:p w:rsidR="00ED2B15" w:rsidRDefault="00ED2B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202" type="#_x0000_t202" style="position:absolute;left:0pt;margin-left:262.05pt;margin-top:86.4pt;height:50.25pt;width:100.5pt;z-index:251679744;mso-width-relative:page;mso-height-relative:page;" fillcolor="#FFFFFF [3201]" filled="t" stroked="t" coordsize="21600,21600" o:gfxdata="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y9CetcAAAALAQAADwAAAAAAAAABACAA&#10;AAAiAAAAZHJzL2Rvd25yZXYueG1sUEsBAhQAFAAAAAgAh07iQASdhCxHAgAAdw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淘宝首页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服务器</w:t>
                      </w:r>
                    </w:p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154305</wp:posOffset>
                </wp:positionV>
                <wp:extent cx="1276350" cy="638175"/>
                <wp:effectExtent l="4445" t="4445" r="14605" b="50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80560" y="1656715"/>
                          <a:ext cx="12763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B15" w:rsidRDefault="001A0060">
                            <w:r>
                              <w:rPr>
                                <w:rFonts w:hint="eastAsia"/>
                              </w:rPr>
                              <w:t>淘宝首页</w:t>
                            </w:r>
                          </w:p>
                          <w:p w:rsidR="00ED2B15" w:rsidRDefault="001A0060"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202" type="#_x0000_t202" style="position:absolute;left:0pt;margin-left:262.05pt;margin-top:12.15pt;height:50.25pt;width:100.5pt;z-index:251668480;mso-width-relative:page;mso-height-relative:page;" fillcolor="#FFFFFF [3201]" filled="t" stroked="t" coordsize="21600,21600" o:gfxdata="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Puwn41gAAAAoBAAAPAAAAAAAAAAEAIAAA&#10;ACIAAABkcnMvZG93bnJldi54bWxQSwECFAAUAAAACACHTuJAChyiOUcCAAB3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淘宝首页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服务器</w:t>
                      </w:r>
                    </w:p>
                  </w:txbxContent>
                </v:textbox>
              </v:shape>
            </w:pict>
          </mc:Fallback>
        </mc:AlternateContent>
      </w:r>
    </w:p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1A0060">
      <w:pPr>
        <w:jc w:val="left"/>
      </w:pPr>
      <w:r>
        <w:rPr>
          <w:rFonts w:hint="eastAsia"/>
        </w:rPr>
        <w:t>反向代理服务器是引用在服务端。决定哪台服务器提供服务。</w:t>
      </w:r>
    </w:p>
    <w:p w:rsidR="00ED2B15" w:rsidRDefault="00ED2B15">
      <w:pPr>
        <w:jc w:val="left"/>
      </w:pPr>
    </w:p>
    <w:p w:rsidR="00ED2B15" w:rsidRDefault="001A0060">
      <w:pPr>
        <w:pStyle w:val="2"/>
      </w:pPr>
      <w:r>
        <w:rPr>
          <w:rFonts w:hint="eastAsia"/>
        </w:rPr>
        <w:t>反向代理的模拟</w:t>
      </w:r>
    </w:p>
    <w:p w:rsidR="00ED2B15" w:rsidRDefault="001A0060">
      <w:pPr>
        <w:pStyle w:val="3"/>
      </w:pPr>
      <w:r>
        <w:rPr>
          <w:rFonts w:hint="eastAsia"/>
        </w:rPr>
        <w:t>反向代理</w:t>
      </w:r>
    </w:p>
    <w:p w:rsidR="00ED2B15" w:rsidRDefault="001A0060">
      <w:r>
        <w:rPr>
          <w:rFonts w:hint="eastAsia"/>
        </w:rPr>
        <w:t>应该有一个</w:t>
      </w:r>
      <w:r>
        <w:rPr>
          <w:rFonts w:hint="eastAsia"/>
        </w:rPr>
        <w:t>nginx</w:t>
      </w:r>
      <w:r>
        <w:rPr>
          <w:rFonts w:hint="eastAsia"/>
        </w:rPr>
        <w:t>服务器有多个应用服务器（可以是</w:t>
      </w:r>
      <w:r>
        <w:rPr>
          <w:rFonts w:hint="eastAsia"/>
        </w:rPr>
        <w:t>tomcat</w:t>
      </w:r>
      <w:r>
        <w:rPr>
          <w:rFonts w:hint="eastAsia"/>
        </w:rPr>
        <w:t>）</w:t>
      </w:r>
    </w:p>
    <w:p w:rsidR="00ED2B15" w:rsidRDefault="001A0060">
      <w:r>
        <w:rPr>
          <w:rFonts w:hint="eastAsia"/>
        </w:rPr>
        <w:t>可以使用一台虚拟机，安装一个</w:t>
      </w:r>
      <w:r>
        <w:rPr>
          <w:rFonts w:hint="eastAsia"/>
        </w:rPr>
        <w:t>nginx</w:t>
      </w:r>
      <w:r>
        <w:rPr>
          <w:rFonts w:hint="eastAsia"/>
        </w:rPr>
        <w:t>，多个</w:t>
      </w:r>
      <w:r>
        <w:rPr>
          <w:rFonts w:hint="eastAsia"/>
        </w:rPr>
        <w:t>tomcat</w:t>
      </w:r>
      <w:r>
        <w:rPr>
          <w:rFonts w:hint="eastAsia"/>
        </w:rPr>
        <w:t>，来模拟。</w:t>
      </w:r>
    </w:p>
    <w:p w:rsidR="00ED2B15" w:rsidRDefault="00ED2B15"/>
    <w:p w:rsidR="00ED2B15" w:rsidRDefault="001A0060">
      <w:r>
        <w:rPr>
          <w:rFonts w:hint="eastAsia"/>
        </w:rPr>
        <w:t>Nginx</w:t>
      </w:r>
      <w:r>
        <w:rPr>
          <w:rFonts w:hint="eastAsia"/>
        </w:rPr>
        <w:t>的配置文件：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2B15">
        <w:tc>
          <w:tcPr>
            <w:tcW w:w="8522" w:type="dxa"/>
          </w:tcPr>
          <w:p w:rsidR="00ED2B15" w:rsidRDefault="001A0060">
            <w:r>
              <w:rPr>
                <w:rFonts w:hint="eastAsia"/>
              </w:rPr>
              <w:t xml:space="preserve"> upstream tomcats{</w:t>
            </w:r>
          </w:p>
          <w:p w:rsidR="00ED2B15" w:rsidRDefault="001A0060">
            <w:r>
              <w:rPr>
                <w:rFonts w:hint="eastAsia"/>
              </w:rPr>
              <w:tab/>
              <w:t>server 192.168.25.148:8080;</w:t>
            </w:r>
          </w:p>
          <w:p w:rsidR="00ED2B15" w:rsidRDefault="001A0060">
            <w:r>
              <w:rPr>
                <w:rFonts w:hint="eastAsia"/>
              </w:rPr>
              <w:tab/>
              <w:t>server 192.168.25.148:8081;</w:t>
            </w:r>
          </w:p>
          <w:p w:rsidR="00ED2B15" w:rsidRDefault="001A0060">
            <w:r>
              <w:rPr>
                <w:rFonts w:hint="eastAsia"/>
              </w:rPr>
              <w:t xml:space="preserve">   }</w:t>
            </w:r>
          </w:p>
          <w:p w:rsidR="00ED2B15" w:rsidRDefault="00ED2B15"/>
          <w:p w:rsidR="00ED2B15" w:rsidRDefault="001A0060">
            <w:r>
              <w:rPr>
                <w:rFonts w:hint="eastAsia"/>
              </w:rPr>
              <w:t xml:space="preserve">   server {</w:t>
            </w:r>
          </w:p>
          <w:p w:rsidR="00ED2B15" w:rsidRDefault="001A0060">
            <w:r>
              <w:rPr>
                <w:rFonts w:hint="eastAsia"/>
              </w:rPr>
              <w:t xml:space="preserve">        listen       80;</w:t>
            </w:r>
          </w:p>
          <w:p w:rsidR="00ED2B15" w:rsidRDefault="001A0060">
            <w:r>
              <w:rPr>
                <w:rFonts w:hint="eastAsia"/>
              </w:rPr>
              <w:t xml:space="preserve">        server_name  tomcat.taotao.com;</w:t>
            </w:r>
          </w:p>
          <w:p w:rsidR="00ED2B15" w:rsidRDefault="00ED2B15"/>
          <w:p w:rsidR="00ED2B15" w:rsidRDefault="001A0060">
            <w:r>
              <w:rPr>
                <w:rFonts w:hint="eastAsia"/>
              </w:rPr>
              <w:t xml:space="preserve">        #charse</w:t>
            </w:r>
            <w:r>
              <w:rPr>
                <w:rFonts w:hint="eastAsia"/>
              </w:rPr>
              <w:t>t koi8-r;</w:t>
            </w:r>
          </w:p>
          <w:p w:rsidR="00ED2B15" w:rsidRDefault="00ED2B15"/>
          <w:p w:rsidR="00ED2B15" w:rsidRDefault="001A0060">
            <w:r>
              <w:rPr>
                <w:rFonts w:hint="eastAsia"/>
              </w:rPr>
              <w:t xml:space="preserve">        #access_log  logs/host.access.log  main;</w:t>
            </w:r>
          </w:p>
          <w:p w:rsidR="00ED2B15" w:rsidRDefault="00ED2B15"/>
          <w:p w:rsidR="00ED2B15" w:rsidRDefault="001A0060">
            <w:r>
              <w:rPr>
                <w:rFonts w:hint="eastAsia"/>
              </w:rPr>
              <w:t xml:space="preserve">        location / {</w:t>
            </w:r>
          </w:p>
          <w:p w:rsidR="00ED2B15" w:rsidRDefault="001A0060">
            <w:r>
              <w:rPr>
                <w:rFonts w:hint="eastAsia"/>
              </w:rPr>
              <w:t xml:space="preserve">            proxy_pass   http://tomcats;</w:t>
            </w:r>
          </w:p>
          <w:p w:rsidR="00ED2B15" w:rsidRDefault="001A0060">
            <w:r>
              <w:rPr>
                <w:rFonts w:hint="eastAsia"/>
              </w:rPr>
              <w:lastRenderedPageBreak/>
              <w:t xml:space="preserve">            index  index.html index.htm;</w:t>
            </w:r>
          </w:p>
          <w:p w:rsidR="00ED2B15" w:rsidRDefault="001A0060">
            <w:r>
              <w:rPr>
                <w:rFonts w:hint="eastAsia"/>
              </w:rPr>
              <w:t xml:space="preserve">        }</w:t>
            </w:r>
          </w:p>
          <w:p w:rsidR="00ED2B15" w:rsidRDefault="001A0060">
            <w:r>
              <w:rPr>
                <w:rFonts w:hint="eastAsia"/>
              </w:rPr>
              <w:t xml:space="preserve">   }</w:t>
            </w:r>
          </w:p>
        </w:tc>
      </w:tr>
    </w:tbl>
    <w:p w:rsidR="00ED2B15" w:rsidRDefault="00ED2B15"/>
    <w:p w:rsidR="00ED2B15" w:rsidRDefault="001A0060">
      <w:pPr>
        <w:pStyle w:val="3"/>
      </w:pPr>
      <w:r>
        <w:rPr>
          <w:rFonts w:hint="eastAsia"/>
        </w:rPr>
        <w:t>负载均衡</w:t>
      </w:r>
    </w:p>
    <w:p w:rsidR="00ED2B15" w:rsidRDefault="001A0060">
      <w:r>
        <w:rPr>
          <w:rFonts w:hint="eastAsia"/>
        </w:rPr>
        <w:t>只需要在</w:t>
      </w:r>
      <w:r>
        <w:rPr>
          <w:rFonts w:hint="eastAsia"/>
        </w:rPr>
        <w:t>upstream</w:t>
      </w:r>
      <w:r>
        <w:rPr>
          <w:rFonts w:hint="eastAsia"/>
        </w:rPr>
        <w:t>的</w:t>
      </w:r>
      <w:r>
        <w:rPr>
          <w:rFonts w:hint="eastAsia"/>
        </w:rPr>
        <w:t>server</w:t>
      </w:r>
      <w:r>
        <w:rPr>
          <w:rFonts w:hint="eastAsia"/>
        </w:rPr>
        <w:t>后面添加一个</w:t>
      </w:r>
      <w:r>
        <w:rPr>
          <w:rFonts w:hint="eastAsia"/>
        </w:rPr>
        <w:t>weight</w:t>
      </w:r>
      <w:r>
        <w:rPr>
          <w:rFonts w:hint="eastAsia"/>
        </w:rPr>
        <w:t>即可代表权重。权重越高，分配请求的数量就越多。默认权重是</w:t>
      </w:r>
      <w:r>
        <w:rPr>
          <w:rFonts w:hint="eastAsia"/>
        </w:rPr>
        <w:t>1</w:t>
      </w:r>
    </w:p>
    <w:p w:rsidR="00ED2B15" w:rsidRDefault="001A0060">
      <w:r>
        <w:rPr>
          <w:noProof/>
        </w:rPr>
        <w:drawing>
          <wp:inline distT="0" distB="0" distL="114300" distR="114300">
            <wp:extent cx="4942840" cy="3571240"/>
            <wp:effectExtent l="0" t="0" r="1016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D2B15" w:rsidRDefault="00ED2B15"/>
    <w:p w:rsidR="00ED2B15" w:rsidRDefault="001A0060">
      <w:pPr>
        <w:pStyle w:val="1"/>
      </w:pPr>
      <w:r>
        <w:rPr>
          <w:rFonts w:hint="eastAsia"/>
        </w:rPr>
        <w:t>图片服务器的搭建</w:t>
      </w:r>
    </w:p>
    <w:p w:rsidR="00ED2B15" w:rsidRDefault="001A0060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FastDFS</w:t>
      </w:r>
    </w:p>
    <w:p w:rsidR="00ED2B15" w:rsidRDefault="001A0060">
      <w:r>
        <w:rPr>
          <w:rFonts w:hint="eastAsia"/>
        </w:rPr>
        <w:t>FastDFS</w:t>
      </w:r>
      <w:r>
        <w:rPr>
          <w:rFonts w:hint="eastAsia"/>
        </w:rPr>
        <w:t>是用</w:t>
      </w:r>
      <w:r>
        <w:rPr>
          <w:rFonts w:hint="eastAsia"/>
        </w:rPr>
        <w:t>c</w:t>
      </w:r>
      <w:r>
        <w:rPr>
          <w:rFonts w:hint="eastAsia"/>
        </w:rPr>
        <w:t>语言编写的一款开源的分布式文件系统。</w:t>
      </w:r>
      <w:r>
        <w:rPr>
          <w:rFonts w:hint="eastAsia"/>
        </w:rPr>
        <w:t>FastDFS</w:t>
      </w:r>
      <w:r>
        <w:rPr>
          <w:rFonts w:hint="eastAsia"/>
        </w:rPr>
        <w:t>为互联网量身定制，</w:t>
      </w:r>
      <w:r>
        <w:t>充分考虑了冗余备份、负载均衡、线性扩容等机制，并注重高可用、高性能等指标</w:t>
      </w:r>
      <w:r>
        <w:rPr>
          <w:rFonts w:hint="eastAsia"/>
        </w:rPr>
        <w:t>，使用</w:t>
      </w:r>
      <w:r>
        <w:rPr>
          <w:rFonts w:hint="eastAsia"/>
        </w:rPr>
        <w:t>FastDFS</w:t>
      </w:r>
      <w:r>
        <w:rPr>
          <w:rFonts w:hint="eastAsia"/>
        </w:rPr>
        <w:t>很容易搭建一套高性能的文件服务器集群提供文件上传、下载等服务。</w:t>
      </w:r>
    </w:p>
    <w:p w:rsidR="00ED2B15" w:rsidRDefault="00ED2B15"/>
    <w:p w:rsidR="00ED2B15" w:rsidRDefault="001A0060">
      <w:pPr>
        <w:rPr>
          <w:rFonts w:ascii="Calibri" w:hAnsi="Calibri"/>
          <w:szCs w:val="22"/>
        </w:rPr>
      </w:pPr>
      <w:r>
        <w:rPr>
          <w:rFonts w:ascii="Calibri" w:hAnsi="Calibri" w:hint="eastAsia"/>
          <w:noProof/>
          <w:szCs w:val="22"/>
        </w:rPr>
        <w:lastRenderedPageBreak/>
        <w:drawing>
          <wp:inline distT="0" distB="0" distL="114300" distR="114300">
            <wp:extent cx="5210175" cy="46577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D2B15" w:rsidRDefault="001A0060">
      <w:pPr>
        <w:pStyle w:val="2"/>
      </w:pPr>
      <w:r>
        <w:rPr>
          <w:rFonts w:hint="eastAsia"/>
        </w:rPr>
        <w:t>文件上传流程</w:t>
      </w:r>
    </w:p>
    <w:p w:rsidR="00ED2B15" w:rsidRDefault="001A0060">
      <w:pPr>
        <w:rPr>
          <w:rFonts w:ascii="Calibri" w:hAnsi="Calibri"/>
          <w:szCs w:val="22"/>
        </w:rPr>
      </w:pPr>
      <w:r>
        <w:rPr>
          <w:rFonts w:ascii="Calibri" w:hAnsi="Calibri" w:hint="eastAsia"/>
          <w:noProof/>
          <w:szCs w:val="22"/>
        </w:rPr>
        <w:drawing>
          <wp:inline distT="0" distB="0" distL="114300" distR="114300">
            <wp:extent cx="5274310" cy="277622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D2B15" w:rsidRDefault="001A0060">
      <w:pPr>
        <w:pStyle w:val="2"/>
      </w:pPr>
      <w:r>
        <w:rPr>
          <w:rFonts w:hint="eastAsia"/>
        </w:rPr>
        <w:lastRenderedPageBreak/>
        <w:t>文件下载流程</w:t>
      </w:r>
    </w:p>
    <w:p w:rsidR="00ED2B15" w:rsidRDefault="001A0060">
      <w:pPr>
        <w:rPr>
          <w:rFonts w:ascii="Calibri" w:hAnsi="Calibri"/>
          <w:szCs w:val="22"/>
        </w:rPr>
      </w:pPr>
      <w:r>
        <w:rPr>
          <w:rFonts w:ascii="Calibri" w:hAnsi="Calibri"/>
          <w:noProof/>
          <w:szCs w:val="22"/>
        </w:rPr>
        <w:drawing>
          <wp:inline distT="0" distB="0" distL="114300" distR="114300">
            <wp:extent cx="5274310" cy="24358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D2B15" w:rsidRDefault="001A0060">
      <w:pPr>
        <w:pStyle w:val="2"/>
      </w:pPr>
      <w:r>
        <w:rPr>
          <w:rFonts w:hint="eastAsia"/>
        </w:rPr>
        <w:t>上传文件的文件名</w:t>
      </w:r>
    </w:p>
    <w:p w:rsidR="00ED2B15" w:rsidRDefault="001A0060">
      <w:r>
        <w:rPr>
          <w:rFonts w:hint="eastAsia"/>
        </w:rPr>
        <w:t>客户端上传文件后</w:t>
      </w:r>
      <w:bookmarkStart w:id="2" w:name="OLE_LINK5"/>
      <w:bookmarkStart w:id="3" w:name="OLE_LINK6"/>
      <w:r>
        <w:rPr>
          <w:rFonts w:hint="eastAsia"/>
        </w:rPr>
        <w:t>存储服务器</w:t>
      </w:r>
      <w:bookmarkEnd w:id="2"/>
      <w:bookmarkEnd w:id="3"/>
      <w:r>
        <w:rPr>
          <w:rFonts w:hint="eastAsia"/>
        </w:rPr>
        <w:t>将</w:t>
      </w:r>
      <w:bookmarkStart w:id="4" w:name="OLE_LINK12"/>
      <w:bookmarkStart w:id="5" w:name="OLE_LINK13"/>
      <w:r>
        <w:rPr>
          <w:rFonts w:hint="eastAsia"/>
        </w:rPr>
        <w:t>文件</w:t>
      </w:r>
      <w:r>
        <w:rPr>
          <w:rFonts w:hint="eastAsia"/>
        </w:rPr>
        <w:t>ID</w:t>
      </w:r>
      <w:bookmarkEnd w:id="4"/>
      <w:bookmarkEnd w:id="5"/>
      <w:r>
        <w:rPr>
          <w:rFonts w:hint="eastAsia"/>
        </w:rPr>
        <w:t>返回给客户端，此文件</w:t>
      </w:r>
      <w:r>
        <w:rPr>
          <w:rFonts w:hint="eastAsia"/>
        </w:rPr>
        <w:t>ID</w:t>
      </w:r>
      <w:r>
        <w:rPr>
          <w:rFonts w:hint="eastAsia"/>
        </w:rPr>
        <w:t>用于以后访问该文件的索引信息。文件索引信息包括：组名，虚拟磁盘路径，数据两级目录，文件名。</w:t>
      </w:r>
    </w:p>
    <w:p w:rsidR="00ED2B15" w:rsidRDefault="001A0060">
      <w:r>
        <w:rPr>
          <w:rFonts w:ascii="Calibri" w:hAnsi="Calibri" w:hint="eastAsia"/>
          <w:noProof/>
          <w:szCs w:val="22"/>
        </w:rPr>
        <w:drawing>
          <wp:inline distT="0" distB="0" distL="114300" distR="114300">
            <wp:extent cx="5274310" cy="35750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5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D2B15" w:rsidRDefault="00ED2B15"/>
    <w:p w:rsidR="00ED2B15" w:rsidRDefault="001A0060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组名：文件上传后所在的</w:t>
      </w:r>
      <w:bookmarkStart w:id="6" w:name="OLE_LINK7"/>
      <w:bookmarkStart w:id="7" w:name="OLE_LINK8"/>
      <w:r>
        <w:rPr>
          <w:rFonts w:hint="eastAsia"/>
        </w:rPr>
        <w:t>storage</w:t>
      </w:r>
      <w:bookmarkEnd w:id="6"/>
      <w:bookmarkEnd w:id="7"/>
      <w:r>
        <w:rPr>
          <w:rFonts w:hint="eastAsia"/>
        </w:rPr>
        <w:t>组名称，在文件上传成功后有</w:t>
      </w:r>
      <w:r>
        <w:rPr>
          <w:rFonts w:hint="eastAsia"/>
        </w:rPr>
        <w:t>storage</w:t>
      </w:r>
      <w:r>
        <w:rPr>
          <w:rFonts w:hint="eastAsia"/>
        </w:rPr>
        <w:t>服务器返回，需要客户端自行保存。</w:t>
      </w:r>
      <w:r>
        <w:rPr>
          <w:rFonts w:hint="eastAsia"/>
        </w:rPr>
        <w:t xml:space="preserve"> </w:t>
      </w:r>
    </w:p>
    <w:p w:rsidR="00ED2B15" w:rsidRDefault="001A0060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虚拟磁盘路径：</w:t>
      </w:r>
      <w:bookmarkStart w:id="8" w:name="OLE_LINK11"/>
      <w:bookmarkStart w:id="9" w:name="_Hlk419816122"/>
      <w:r>
        <w:rPr>
          <w:kern w:val="0"/>
        </w:rPr>
        <w:t>storage</w:t>
      </w:r>
      <w:bookmarkEnd w:id="8"/>
      <w:bookmarkEnd w:id="9"/>
      <w:r>
        <w:rPr>
          <w:rFonts w:hint="eastAsia"/>
        </w:rPr>
        <w:t>配置的虚拟路径，与磁盘选项</w:t>
      </w:r>
      <w:bookmarkStart w:id="10" w:name="OLE_LINK9"/>
      <w:bookmarkStart w:id="11" w:name="OLE_LINK10"/>
      <w:r>
        <w:rPr>
          <w:rFonts w:hint="eastAsia"/>
        </w:rPr>
        <w:t>store_path</w:t>
      </w:r>
      <w:bookmarkEnd w:id="10"/>
      <w:bookmarkEnd w:id="11"/>
      <w:r>
        <w:rPr>
          <w:rFonts w:hint="eastAsia"/>
        </w:rPr>
        <w:t>*</w:t>
      </w:r>
      <w:r>
        <w:rPr>
          <w:rFonts w:hint="eastAsia"/>
        </w:rPr>
        <w:t>对应。如果配置了</w:t>
      </w:r>
      <w:r>
        <w:rPr>
          <w:rFonts w:hint="eastAsia"/>
        </w:rPr>
        <w:t>store_path0</w:t>
      </w:r>
      <w:r>
        <w:rPr>
          <w:rFonts w:hint="eastAsia"/>
        </w:rPr>
        <w:t>则是</w:t>
      </w:r>
      <w:r>
        <w:rPr>
          <w:rFonts w:hint="eastAsia"/>
        </w:rPr>
        <w:t>M00</w:t>
      </w:r>
      <w:r>
        <w:rPr>
          <w:rFonts w:hint="eastAsia"/>
        </w:rPr>
        <w:t>，如果配置了</w:t>
      </w:r>
      <w:r>
        <w:rPr>
          <w:rFonts w:hint="eastAsia"/>
        </w:rPr>
        <w:t>store_path1</w:t>
      </w:r>
      <w:r>
        <w:rPr>
          <w:rFonts w:hint="eastAsia"/>
        </w:rPr>
        <w:t>则是</w:t>
      </w:r>
      <w:r>
        <w:rPr>
          <w:rFonts w:hint="eastAsia"/>
        </w:rPr>
        <w:t>M01</w:t>
      </w:r>
      <w:r>
        <w:rPr>
          <w:rFonts w:hint="eastAsia"/>
        </w:rPr>
        <w:t>，以此类推。</w:t>
      </w:r>
    </w:p>
    <w:p w:rsidR="00ED2B15" w:rsidRDefault="001A0060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数据两级目录：</w:t>
      </w:r>
      <w:r>
        <w:rPr>
          <w:kern w:val="0"/>
        </w:rPr>
        <w:t>storage</w:t>
      </w:r>
      <w:r>
        <w:rPr>
          <w:rFonts w:hint="eastAsia"/>
        </w:rPr>
        <w:t>服务器在每个虚拟磁盘路径下创建的两级目录，用于存储数据文件。</w:t>
      </w:r>
    </w:p>
    <w:p w:rsidR="00ED2B15" w:rsidRDefault="001A0060">
      <w:r>
        <w:rPr>
          <w:rFonts w:hint="eastAsia"/>
        </w:rPr>
        <w:t>文件名：与文件上传时不同。是由存储服务器根据特定信息生成，文件名包含：源存储服务器</w:t>
      </w:r>
      <w:r>
        <w:rPr>
          <w:rFonts w:hint="eastAsia"/>
        </w:rPr>
        <w:t>IP</w:t>
      </w:r>
      <w:r>
        <w:rPr>
          <w:rFonts w:hint="eastAsia"/>
        </w:rPr>
        <w:t>地址、文件创建时间戳、文件大小、随机数和文</w:t>
      </w:r>
      <w:r>
        <w:rPr>
          <w:rFonts w:hint="eastAsia"/>
        </w:rPr>
        <w:t>件拓展名等信息。</w:t>
      </w:r>
    </w:p>
    <w:p w:rsidR="00ED2B15" w:rsidRDefault="00ED2B15"/>
    <w:p w:rsidR="00ED2B15" w:rsidRDefault="001A0060">
      <w:pPr>
        <w:pStyle w:val="2"/>
      </w:pPr>
      <w:r>
        <w:rPr>
          <w:rFonts w:hint="eastAsia"/>
        </w:rPr>
        <w:lastRenderedPageBreak/>
        <w:t>FastDFS</w:t>
      </w:r>
      <w:r>
        <w:rPr>
          <w:rFonts w:hint="eastAsia"/>
        </w:rPr>
        <w:t>搭建</w:t>
      </w:r>
    </w:p>
    <w:p w:rsidR="00ED2B15" w:rsidRDefault="001A0060">
      <w:r>
        <w:rPr>
          <w:noProof/>
        </w:rPr>
        <w:drawing>
          <wp:inline distT="0" distB="0" distL="114300" distR="114300">
            <wp:extent cx="5271770" cy="3572510"/>
            <wp:effectExtent l="0" t="0" r="508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D2B15" w:rsidRDefault="001A0060">
      <w:r>
        <w:rPr>
          <w:rFonts w:hint="eastAsia"/>
        </w:rPr>
        <w:t>可以使用一台虚拟机来模拟，只有一个</w:t>
      </w:r>
      <w:r>
        <w:rPr>
          <w:rFonts w:hint="eastAsia"/>
        </w:rPr>
        <w:t>Tracker</w:t>
      </w:r>
      <w:r>
        <w:rPr>
          <w:rFonts w:hint="eastAsia"/>
        </w:rPr>
        <w:t>、一个</w:t>
      </w:r>
      <w:r>
        <w:rPr>
          <w:rFonts w:hint="eastAsia"/>
        </w:rPr>
        <w:t>Storage</w:t>
      </w:r>
      <w:r>
        <w:rPr>
          <w:rFonts w:hint="eastAsia"/>
        </w:rPr>
        <w:t>服务。</w:t>
      </w:r>
    </w:p>
    <w:p w:rsidR="00ED2B15" w:rsidRDefault="001A0060">
      <w:r>
        <w:rPr>
          <w:rFonts w:hint="eastAsia"/>
        </w:rPr>
        <w:t>配置</w:t>
      </w:r>
      <w:r>
        <w:rPr>
          <w:rFonts w:hint="eastAsia"/>
        </w:rPr>
        <w:t>nginx</w:t>
      </w:r>
      <w:r>
        <w:rPr>
          <w:rFonts w:hint="eastAsia"/>
        </w:rPr>
        <w:t>访问图片。</w:t>
      </w:r>
      <w:r>
        <w:rPr>
          <w:rFonts w:hint="eastAsia"/>
        </w:rPr>
        <w:br/>
      </w:r>
    </w:p>
    <w:p w:rsidR="00ED2B15" w:rsidRDefault="001A0060">
      <w:pPr>
        <w:pStyle w:val="3"/>
      </w:pPr>
      <w:r>
        <w:rPr>
          <w:rFonts w:hint="eastAsia"/>
        </w:rPr>
        <w:t>搭建步骤</w:t>
      </w:r>
    </w:p>
    <w:p w:rsidR="00ED2B15" w:rsidRDefault="001A0060">
      <w:r>
        <w:rPr>
          <w:rFonts w:hint="eastAsia"/>
        </w:rPr>
        <w:t>第一步：把</w:t>
      </w:r>
      <w:r>
        <w:rPr>
          <w:rFonts w:hint="eastAsia"/>
        </w:rPr>
        <w:t>fastDFS</w:t>
      </w:r>
      <w:r>
        <w:rPr>
          <w:rFonts w:hint="eastAsia"/>
        </w:rPr>
        <w:t>都上传到</w:t>
      </w:r>
      <w:r>
        <w:rPr>
          <w:rFonts w:hint="eastAsia"/>
        </w:rPr>
        <w:t>linux</w:t>
      </w:r>
      <w:r>
        <w:rPr>
          <w:rFonts w:hint="eastAsia"/>
        </w:rPr>
        <w:t>系统。</w:t>
      </w:r>
    </w:p>
    <w:p w:rsidR="00ED2B15" w:rsidRDefault="001A0060">
      <w:r>
        <w:rPr>
          <w:rFonts w:hint="eastAsia"/>
        </w:rPr>
        <w:t>第二步：安装</w:t>
      </w:r>
      <w:r>
        <w:rPr>
          <w:rFonts w:hint="eastAsia"/>
        </w:rPr>
        <w:t>FastDFS</w:t>
      </w:r>
      <w:r>
        <w:rPr>
          <w:rFonts w:hint="eastAsia"/>
        </w:rPr>
        <w:t>之前，先安装</w:t>
      </w:r>
      <w:r>
        <w:rPr>
          <w:rFonts w:hint="eastAsia"/>
        </w:rPr>
        <w:t>libevent</w:t>
      </w:r>
      <w:r>
        <w:rPr>
          <w:rFonts w:hint="eastAsia"/>
        </w:rPr>
        <w:t>工具包。</w:t>
      </w:r>
    </w:p>
    <w:p w:rsidR="00ED2B15" w:rsidRDefault="001A0060">
      <w:r>
        <w:t>yum -y install libevent</w:t>
      </w:r>
    </w:p>
    <w:p w:rsidR="00ED2B15" w:rsidRDefault="001A0060">
      <w:r>
        <w:rPr>
          <w:rFonts w:hint="eastAsia"/>
        </w:rPr>
        <w:t>第三步：安装</w:t>
      </w:r>
      <w:r>
        <w:rPr>
          <w:rFonts w:hint="eastAsia"/>
        </w:rPr>
        <w:t>libfastcommonV1.0.7</w:t>
      </w:r>
      <w:r>
        <w:rPr>
          <w:rFonts w:hint="eastAsia"/>
        </w:rPr>
        <w:t>工具包。</w:t>
      </w:r>
    </w:p>
    <w:p w:rsidR="00ED2B15" w:rsidRDefault="001A0060">
      <w:pPr>
        <w:numPr>
          <w:ilvl w:val="0"/>
          <w:numId w:val="6"/>
        </w:numPr>
        <w:ind w:firstLine="420"/>
      </w:pPr>
      <w:r>
        <w:rPr>
          <w:rFonts w:hint="eastAsia"/>
        </w:rPr>
        <w:t>解压缩</w:t>
      </w:r>
    </w:p>
    <w:p w:rsidR="00ED2B15" w:rsidRDefault="001A0060">
      <w:pPr>
        <w:numPr>
          <w:ilvl w:val="0"/>
          <w:numId w:val="6"/>
        </w:numPr>
        <w:ind w:firstLine="420"/>
      </w:pPr>
      <w:r>
        <w:rPr>
          <w:rFonts w:hint="eastAsia"/>
        </w:rPr>
        <w:t>./make.sh</w:t>
      </w:r>
    </w:p>
    <w:p w:rsidR="00ED2B15" w:rsidRDefault="001A0060">
      <w:pPr>
        <w:numPr>
          <w:ilvl w:val="0"/>
          <w:numId w:val="6"/>
        </w:numPr>
        <w:ind w:firstLine="420"/>
      </w:pPr>
      <w:r>
        <w:rPr>
          <w:rFonts w:hint="eastAsia"/>
        </w:rPr>
        <w:t>./make.sh install</w:t>
      </w:r>
    </w:p>
    <w:p w:rsidR="00ED2B15" w:rsidRDefault="001A0060">
      <w:pPr>
        <w:numPr>
          <w:ilvl w:val="0"/>
          <w:numId w:val="6"/>
        </w:numPr>
        <w:ind w:firstLine="420"/>
      </w:pPr>
      <w:r>
        <w:rPr>
          <w:rFonts w:hint="eastAsia"/>
        </w:rPr>
        <w:t>把</w:t>
      </w:r>
      <w:r>
        <w:rPr>
          <w:rFonts w:hint="eastAsia"/>
        </w:rPr>
        <w:t>/usr/lib64/libfastcommon.so</w:t>
      </w:r>
      <w:r>
        <w:rPr>
          <w:rFonts w:hint="eastAsia"/>
        </w:rPr>
        <w:t>文件向</w:t>
      </w:r>
      <w:r>
        <w:rPr>
          <w:rFonts w:hint="eastAsia"/>
        </w:rPr>
        <w:t>/usr/lib/</w:t>
      </w:r>
      <w:r>
        <w:rPr>
          <w:rFonts w:hint="eastAsia"/>
        </w:rPr>
        <w:t>下复制一份</w:t>
      </w:r>
    </w:p>
    <w:p w:rsidR="00ED2B15" w:rsidRDefault="001A0060">
      <w:r>
        <w:rPr>
          <w:rFonts w:hint="eastAsia"/>
        </w:rPr>
        <w:t>第四步：安装</w:t>
      </w:r>
      <w:r>
        <w:rPr>
          <w:rFonts w:hint="eastAsia"/>
        </w:rPr>
        <w:t>Tracker</w:t>
      </w:r>
      <w:r>
        <w:rPr>
          <w:rFonts w:hint="eastAsia"/>
        </w:rPr>
        <w:t>服务。</w:t>
      </w:r>
    </w:p>
    <w:p w:rsidR="00ED2B15" w:rsidRDefault="001A0060">
      <w:pPr>
        <w:numPr>
          <w:ilvl w:val="0"/>
          <w:numId w:val="7"/>
        </w:numPr>
        <w:ind w:firstLine="420"/>
      </w:pPr>
      <w:r>
        <w:rPr>
          <w:rFonts w:hint="eastAsia"/>
        </w:rPr>
        <w:t>解压缩</w:t>
      </w:r>
    </w:p>
    <w:p w:rsidR="00ED2B15" w:rsidRDefault="001A0060">
      <w:pPr>
        <w:numPr>
          <w:ilvl w:val="0"/>
          <w:numId w:val="7"/>
        </w:numPr>
        <w:ind w:firstLine="420"/>
      </w:pPr>
      <w:r>
        <w:rPr>
          <w:rFonts w:hint="eastAsia"/>
        </w:rPr>
        <w:t>./make.sh</w:t>
      </w:r>
    </w:p>
    <w:p w:rsidR="00ED2B15" w:rsidRDefault="001A0060">
      <w:pPr>
        <w:numPr>
          <w:ilvl w:val="0"/>
          <w:numId w:val="7"/>
        </w:numPr>
        <w:ind w:firstLine="420"/>
      </w:pPr>
      <w:r>
        <w:rPr>
          <w:rFonts w:hint="eastAsia"/>
        </w:rPr>
        <w:t>./make.sh install</w:t>
      </w:r>
    </w:p>
    <w:p w:rsidR="00ED2B15" w:rsidRDefault="001A0060">
      <w:pPr>
        <w:ind w:left="420"/>
      </w:pPr>
      <w:r>
        <w:rPr>
          <w:rFonts w:hint="eastAsia"/>
        </w:rPr>
        <w:t>安装后在</w:t>
      </w:r>
      <w:r>
        <w:rPr>
          <w:rFonts w:hint="eastAsia"/>
        </w:rPr>
        <w:t>/usr/bin/</w:t>
      </w:r>
      <w:r>
        <w:rPr>
          <w:rFonts w:hint="eastAsia"/>
        </w:rPr>
        <w:t>目录下有以</w:t>
      </w:r>
      <w:r>
        <w:rPr>
          <w:rFonts w:hint="eastAsia"/>
        </w:rPr>
        <w:t>fdfs</w:t>
      </w:r>
      <w:r>
        <w:rPr>
          <w:rFonts w:hint="eastAsia"/>
        </w:rPr>
        <w:t>开头的文件都是编译出来的。</w:t>
      </w:r>
    </w:p>
    <w:p w:rsidR="00ED2B15" w:rsidRDefault="001A0060">
      <w:pPr>
        <w:ind w:left="420"/>
      </w:pPr>
      <w:r>
        <w:rPr>
          <w:rFonts w:hint="eastAsia"/>
        </w:rPr>
        <w:t>配置文件都放到</w:t>
      </w:r>
      <w:r>
        <w:rPr>
          <w:rFonts w:hint="eastAsia"/>
        </w:rPr>
        <w:t>/etc/fdfs</w:t>
      </w:r>
      <w:r>
        <w:rPr>
          <w:rFonts w:hint="eastAsia"/>
        </w:rPr>
        <w:t>文件夹</w:t>
      </w:r>
    </w:p>
    <w:p w:rsidR="00ED2B15" w:rsidRDefault="001A0060">
      <w:pPr>
        <w:numPr>
          <w:ilvl w:val="0"/>
          <w:numId w:val="7"/>
        </w:numPr>
        <w:ind w:firstLine="420"/>
      </w:pPr>
      <w:r>
        <w:rPr>
          <w:rFonts w:hint="eastAsia"/>
        </w:rPr>
        <w:t>把</w:t>
      </w:r>
      <w:r>
        <w:rPr>
          <w:rFonts w:hint="eastAsia"/>
        </w:rPr>
        <w:t>/root/FastDFS/conf</w:t>
      </w:r>
      <w:r>
        <w:rPr>
          <w:rFonts w:hint="eastAsia"/>
        </w:rPr>
        <w:t>目录下的所有的配置文件都复制到</w:t>
      </w:r>
      <w:r>
        <w:rPr>
          <w:rFonts w:hint="eastAsia"/>
        </w:rPr>
        <w:t>/etc/fdfs</w:t>
      </w:r>
      <w:r>
        <w:rPr>
          <w:rFonts w:hint="eastAsia"/>
        </w:rPr>
        <w:t>下。</w:t>
      </w:r>
    </w:p>
    <w:p w:rsidR="00ED2B15" w:rsidRDefault="001A0060">
      <w:pPr>
        <w:numPr>
          <w:ilvl w:val="0"/>
          <w:numId w:val="7"/>
        </w:numPr>
        <w:ind w:firstLine="420"/>
      </w:pPr>
      <w:r>
        <w:rPr>
          <w:rFonts w:hint="eastAsia"/>
        </w:rPr>
        <w:t>配置</w:t>
      </w:r>
      <w:r>
        <w:rPr>
          <w:rFonts w:hint="eastAsia"/>
        </w:rPr>
        <w:t>tracker</w:t>
      </w:r>
      <w:r>
        <w:rPr>
          <w:rFonts w:hint="eastAsia"/>
        </w:rPr>
        <w:t>服务。修改</w:t>
      </w:r>
      <w:r>
        <w:rPr>
          <w:rFonts w:hint="eastAsia"/>
        </w:rPr>
        <w:t>/root/FastDFS/conf/tracker.conf</w:t>
      </w:r>
      <w:r>
        <w:rPr>
          <w:rFonts w:hint="eastAsia"/>
        </w:rPr>
        <w:t>文件。</w:t>
      </w:r>
    </w:p>
    <w:p w:rsidR="00ED2B15" w:rsidRDefault="001A0060">
      <w:r>
        <w:rPr>
          <w:noProof/>
        </w:rPr>
        <w:lastRenderedPageBreak/>
        <w:drawing>
          <wp:inline distT="0" distB="0" distL="114300" distR="114300">
            <wp:extent cx="5271770" cy="1320165"/>
            <wp:effectExtent l="0" t="0" r="5080" b="133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2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D2B15" w:rsidRDefault="001A0060">
      <w:pPr>
        <w:numPr>
          <w:ilvl w:val="0"/>
          <w:numId w:val="7"/>
        </w:numPr>
        <w:ind w:firstLine="420"/>
      </w:pPr>
      <w:r>
        <w:rPr>
          <w:rFonts w:hint="eastAsia"/>
        </w:rPr>
        <w:t>启动</w:t>
      </w:r>
      <w:r>
        <w:rPr>
          <w:rFonts w:hint="eastAsia"/>
        </w:rPr>
        <w:t>tracker</w:t>
      </w:r>
      <w:r>
        <w:rPr>
          <w:rFonts w:hint="eastAsia"/>
        </w:rPr>
        <w:t>。</w:t>
      </w:r>
      <w:r>
        <w:rPr>
          <w:rFonts w:hint="eastAsia"/>
        </w:rPr>
        <w:t>/usr/bin/fdfs_trackerd /etc/fdfs/tracker.conf</w:t>
      </w:r>
    </w:p>
    <w:p w:rsidR="00ED2B15" w:rsidRDefault="001A0060">
      <w:pPr>
        <w:ind w:left="420" w:firstLine="420"/>
        <w:rPr>
          <w:highlight w:val="yellow"/>
        </w:rPr>
      </w:pPr>
      <w:r>
        <w:rPr>
          <w:rFonts w:hint="eastAsia"/>
        </w:rPr>
        <w:t>重启使用命令：</w:t>
      </w:r>
      <w:r>
        <w:rPr>
          <w:rFonts w:hint="eastAsia"/>
        </w:rPr>
        <w:t xml:space="preserve">/usr/bin/fdfs_trackerd /etc/fdfs/tracker.conf </w:t>
      </w:r>
      <w:r>
        <w:rPr>
          <w:rFonts w:hint="eastAsia"/>
          <w:highlight w:val="yellow"/>
        </w:rPr>
        <w:t>restart</w:t>
      </w:r>
    </w:p>
    <w:p w:rsidR="00ED2B15" w:rsidRDefault="001A0060">
      <w:r>
        <w:rPr>
          <w:rFonts w:hint="eastAsia"/>
        </w:rPr>
        <w:t>第五步：安装</w:t>
      </w:r>
      <w:r>
        <w:rPr>
          <w:rFonts w:hint="eastAsia"/>
        </w:rPr>
        <w:t>storage</w:t>
      </w:r>
      <w:r>
        <w:rPr>
          <w:rFonts w:hint="eastAsia"/>
        </w:rPr>
        <w:t>服务。</w:t>
      </w:r>
    </w:p>
    <w:p w:rsidR="00ED2B15" w:rsidRDefault="001A0060">
      <w:pPr>
        <w:numPr>
          <w:ilvl w:val="0"/>
          <w:numId w:val="8"/>
        </w:numPr>
        <w:ind w:firstLine="420"/>
      </w:pPr>
      <w:r>
        <w:rPr>
          <w:rFonts w:hint="eastAsia"/>
        </w:rPr>
        <w:t>如果是在不同的服务器安装，第四步的</w:t>
      </w:r>
      <w:r>
        <w:rPr>
          <w:rFonts w:hint="eastAsia"/>
        </w:rPr>
        <w:t>1~4</w:t>
      </w:r>
      <w:r>
        <w:rPr>
          <w:rFonts w:hint="eastAsia"/>
        </w:rPr>
        <w:t>需要重新执行。</w:t>
      </w:r>
    </w:p>
    <w:p w:rsidR="00ED2B15" w:rsidRDefault="001A0060">
      <w:pPr>
        <w:numPr>
          <w:ilvl w:val="0"/>
          <w:numId w:val="8"/>
        </w:numPr>
        <w:ind w:firstLine="420"/>
      </w:pPr>
      <w:r>
        <w:rPr>
          <w:rFonts w:hint="eastAsia"/>
        </w:rPr>
        <w:t>配置</w:t>
      </w:r>
      <w:r>
        <w:rPr>
          <w:rFonts w:hint="eastAsia"/>
        </w:rPr>
        <w:t>storage</w:t>
      </w:r>
      <w:r>
        <w:rPr>
          <w:rFonts w:hint="eastAsia"/>
        </w:rPr>
        <w:t>服务。修改</w:t>
      </w:r>
      <w:r>
        <w:rPr>
          <w:rFonts w:hint="eastAsia"/>
        </w:rPr>
        <w:t>/root/FastDFS/conf/storage.conf</w:t>
      </w:r>
      <w:r>
        <w:rPr>
          <w:rFonts w:hint="eastAsia"/>
        </w:rPr>
        <w:t>文件</w:t>
      </w:r>
    </w:p>
    <w:p w:rsidR="00ED2B15" w:rsidRDefault="001A0060">
      <w:r>
        <w:rPr>
          <w:noProof/>
        </w:rPr>
        <w:drawing>
          <wp:inline distT="0" distB="0" distL="114300" distR="114300">
            <wp:extent cx="5270500" cy="1125220"/>
            <wp:effectExtent l="0" t="0" r="6350" b="177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D2B15" w:rsidRDefault="001A0060">
      <w:r>
        <w:rPr>
          <w:noProof/>
        </w:rPr>
        <w:drawing>
          <wp:inline distT="0" distB="0" distL="114300" distR="114300">
            <wp:extent cx="5271135" cy="1757045"/>
            <wp:effectExtent l="0" t="0" r="5715" b="146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D2B15" w:rsidRDefault="001A0060">
      <w:r>
        <w:rPr>
          <w:noProof/>
        </w:rPr>
        <w:drawing>
          <wp:inline distT="0" distB="0" distL="114300" distR="114300">
            <wp:extent cx="5271770" cy="970915"/>
            <wp:effectExtent l="0" t="0" r="508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D2B15" w:rsidRDefault="001A0060">
      <w:pPr>
        <w:numPr>
          <w:ilvl w:val="0"/>
          <w:numId w:val="8"/>
        </w:numPr>
        <w:ind w:firstLine="420"/>
      </w:pPr>
      <w:r>
        <w:rPr>
          <w:rFonts w:hint="eastAsia"/>
        </w:rPr>
        <w:t>启动</w:t>
      </w:r>
      <w:r>
        <w:rPr>
          <w:rFonts w:hint="eastAsia"/>
        </w:rPr>
        <w:t>storage</w:t>
      </w:r>
      <w:r>
        <w:rPr>
          <w:rFonts w:hint="eastAsia"/>
        </w:rPr>
        <w:t>服务。</w:t>
      </w:r>
    </w:p>
    <w:p w:rsidR="00ED2B15" w:rsidRDefault="001A0060">
      <w:pPr>
        <w:ind w:left="420" w:firstLine="420"/>
      </w:pPr>
      <w:r>
        <w:rPr>
          <w:rFonts w:hint="eastAsia"/>
        </w:rPr>
        <w:t xml:space="preserve">/usr/bin/fdfs_storaged /etc/fdfs/storage.conf </w:t>
      </w:r>
      <w:r>
        <w:rPr>
          <w:rFonts w:hint="eastAsia"/>
          <w:b/>
          <w:bCs/>
        </w:rPr>
        <w:t>restart</w:t>
      </w:r>
    </w:p>
    <w:p w:rsidR="00ED2B15" w:rsidRDefault="001A0060">
      <w:r>
        <w:rPr>
          <w:rFonts w:hint="eastAsia"/>
        </w:rPr>
        <w:t>第六步：测试服务。</w:t>
      </w:r>
    </w:p>
    <w:p w:rsidR="00ED2B15" w:rsidRDefault="001A0060">
      <w:pPr>
        <w:numPr>
          <w:ilvl w:val="0"/>
          <w:numId w:val="9"/>
        </w:numPr>
        <w:ind w:firstLine="420"/>
      </w:pPr>
      <w:r>
        <w:rPr>
          <w:rFonts w:hint="eastAsia"/>
        </w:rPr>
        <w:t>修改配置文件</w:t>
      </w:r>
      <w:r>
        <w:rPr>
          <w:rFonts w:hint="eastAsia"/>
        </w:rPr>
        <w:t>/etc/fdfs/client.conf</w:t>
      </w:r>
    </w:p>
    <w:p w:rsidR="00ED2B15" w:rsidRDefault="001A0060">
      <w:pPr>
        <w:ind w:firstLine="420"/>
      </w:pPr>
      <w:r>
        <w:rPr>
          <w:noProof/>
        </w:rPr>
        <w:drawing>
          <wp:inline distT="0" distB="0" distL="114300" distR="114300">
            <wp:extent cx="5271135" cy="1135380"/>
            <wp:effectExtent l="0" t="0" r="5715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D2B15" w:rsidRDefault="001A0060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8595" cy="1008380"/>
            <wp:effectExtent l="0" t="0" r="8255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D2B15" w:rsidRDefault="001A0060">
      <w:pPr>
        <w:numPr>
          <w:ilvl w:val="0"/>
          <w:numId w:val="9"/>
        </w:numPr>
        <w:ind w:firstLine="420"/>
      </w:pPr>
      <w:r>
        <w:rPr>
          <w:rFonts w:hint="eastAsia"/>
        </w:rPr>
        <w:t>测试</w:t>
      </w:r>
    </w:p>
    <w:p w:rsidR="00ED2B15" w:rsidRDefault="001A0060">
      <w:pPr>
        <w:ind w:firstLine="420"/>
      </w:pPr>
      <w:r>
        <w:rPr>
          <w:rFonts w:hint="eastAsia"/>
        </w:rPr>
        <w:t>/usr/bin/fdfs_test /etc/fdfs/client.conf upload anti-steal.jpg</w:t>
      </w:r>
    </w:p>
    <w:p w:rsidR="00ED2B15" w:rsidRDefault="001A0060">
      <w:r>
        <w:rPr>
          <w:rFonts w:hint="eastAsia"/>
        </w:rPr>
        <w:t>第七步：搭建</w:t>
      </w:r>
      <w:r>
        <w:rPr>
          <w:rFonts w:hint="eastAsia"/>
        </w:rPr>
        <w:t>nginx</w:t>
      </w:r>
      <w:r>
        <w:rPr>
          <w:rFonts w:hint="eastAsia"/>
        </w:rPr>
        <w:t>提供</w:t>
      </w:r>
      <w:r>
        <w:rPr>
          <w:rFonts w:hint="eastAsia"/>
        </w:rPr>
        <w:t>http</w:t>
      </w:r>
      <w:r>
        <w:rPr>
          <w:rFonts w:hint="eastAsia"/>
        </w:rPr>
        <w:t>服务。</w:t>
      </w:r>
    </w:p>
    <w:p w:rsidR="00ED2B15" w:rsidRDefault="001A0060">
      <w:pPr>
        <w:ind w:firstLine="420"/>
      </w:pPr>
      <w:r>
        <w:rPr>
          <w:rFonts w:hint="eastAsia"/>
        </w:rPr>
        <w:t>可以使用官方提供的</w:t>
      </w:r>
      <w:r>
        <w:rPr>
          <w:rFonts w:hint="eastAsia"/>
        </w:rPr>
        <w:t>nginx</w:t>
      </w:r>
      <w:r>
        <w:rPr>
          <w:rFonts w:hint="eastAsia"/>
        </w:rPr>
        <w:t>插件。要使用</w:t>
      </w:r>
      <w:r>
        <w:rPr>
          <w:rFonts w:hint="eastAsia"/>
        </w:rPr>
        <w:t>nginx</w:t>
      </w:r>
      <w:r>
        <w:rPr>
          <w:rFonts w:hint="eastAsia"/>
        </w:rPr>
        <w:t>插件需要重新编译。</w:t>
      </w:r>
    </w:p>
    <w:p w:rsidR="00ED2B15" w:rsidRDefault="001A0060">
      <w:pPr>
        <w:ind w:firstLine="420"/>
      </w:pPr>
      <w:r>
        <w:rPr>
          <w:rFonts w:hint="eastAsia"/>
        </w:rPr>
        <w:t>fastdfs-nginx-module_v1.16.tar.gz</w:t>
      </w:r>
    </w:p>
    <w:p w:rsidR="00ED2B15" w:rsidRDefault="001A0060">
      <w:pPr>
        <w:numPr>
          <w:ilvl w:val="0"/>
          <w:numId w:val="10"/>
        </w:numPr>
        <w:ind w:firstLine="420"/>
      </w:pPr>
      <w:r>
        <w:rPr>
          <w:rFonts w:hint="eastAsia"/>
        </w:rPr>
        <w:t>解压插件</w:t>
      </w:r>
      <w:r>
        <w:rPr>
          <w:rFonts w:hint="eastAsia"/>
        </w:rPr>
        <w:t>压缩包</w:t>
      </w:r>
    </w:p>
    <w:p w:rsidR="00ED2B15" w:rsidRDefault="001A0060">
      <w:pPr>
        <w:numPr>
          <w:ilvl w:val="0"/>
          <w:numId w:val="10"/>
        </w:numPr>
        <w:ind w:firstLine="420"/>
      </w:pPr>
      <w:r>
        <w:rPr>
          <w:rFonts w:hint="eastAsia"/>
        </w:rPr>
        <w:t>修改</w:t>
      </w:r>
      <w:r>
        <w:rPr>
          <w:rFonts w:hint="eastAsia"/>
        </w:rPr>
        <w:t>/root/fastdfs-nginx-module/src/config</w:t>
      </w:r>
      <w:r>
        <w:rPr>
          <w:rFonts w:hint="eastAsia"/>
        </w:rPr>
        <w:t>文件，把其中的</w:t>
      </w:r>
      <w:r>
        <w:rPr>
          <w:rFonts w:hint="eastAsia"/>
        </w:rPr>
        <w:t>local</w:t>
      </w:r>
      <w:r>
        <w:rPr>
          <w:rFonts w:hint="eastAsia"/>
        </w:rPr>
        <w:t>去掉。</w:t>
      </w:r>
    </w:p>
    <w:p w:rsidR="00ED2B15" w:rsidRDefault="001A0060">
      <w:pPr>
        <w:ind w:left="420" w:firstLine="420"/>
      </w:pPr>
      <w:r>
        <w:rPr>
          <w:noProof/>
        </w:rPr>
        <w:drawing>
          <wp:inline distT="0" distB="0" distL="114300" distR="114300">
            <wp:extent cx="5264785" cy="866775"/>
            <wp:effectExtent l="0" t="0" r="1206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D2B15" w:rsidRDefault="001A0060">
      <w:pPr>
        <w:numPr>
          <w:ilvl w:val="0"/>
          <w:numId w:val="10"/>
        </w:numPr>
        <w:ind w:firstLine="420"/>
      </w:pPr>
      <w:r>
        <w:rPr>
          <w:rFonts w:hint="eastAsia"/>
        </w:rPr>
        <w:t>对</w:t>
      </w:r>
      <w:r>
        <w:rPr>
          <w:rFonts w:hint="eastAsia"/>
        </w:rPr>
        <w:t>nginx</w:t>
      </w:r>
      <w:r>
        <w:rPr>
          <w:rFonts w:hint="eastAsia"/>
        </w:rPr>
        <w:t>重新</w:t>
      </w:r>
      <w:r>
        <w:rPr>
          <w:rFonts w:hint="eastAsia"/>
        </w:rPr>
        <w:t>config</w:t>
      </w:r>
    </w:p>
    <w:p w:rsidR="00ED2B15" w:rsidRDefault="001A0060">
      <w:pPr>
        <w:ind w:firstLine="420"/>
      </w:pPr>
      <w:r>
        <w:rPr>
          <w:rFonts w:hint="eastAsia"/>
        </w:rPr>
        <w:t>./configure \</w:t>
      </w:r>
    </w:p>
    <w:p w:rsidR="00ED2B15" w:rsidRDefault="001A0060">
      <w:pPr>
        <w:ind w:firstLine="420"/>
      </w:pPr>
      <w:r>
        <w:rPr>
          <w:rFonts w:hint="eastAsia"/>
        </w:rPr>
        <w:t>--prefix=/usr/local/nginx \</w:t>
      </w:r>
    </w:p>
    <w:p w:rsidR="00ED2B15" w:rsidRDefault="001A0060">
      <w:pPr>
        <w:ind w:firstLine="420"/>
      </w:pPr>
      <w:r>
        <w:rPr>
          <w:rFonts w:hint="eastAsia"/>
        </w:rPr>
        <w:t>--pid-path=/var/run/nginx/nginx.pid \</w:t>
      </w:r>
    </w:p>
    <w:p w:rsidR="00ED2B15" w:rsidRDefault="001A0060">
      <w:pPr>
        <w:ind w:firstLine="420"/>
      </w:pPr>
      <w:r>
        <w:rPr>
          <w:rFonts w:hint="eastAsia"/>
        </w:rPr>
        <w:t>--lock-path=/var/lock/nginx.lock \</w:t>
      </w:r>
    </w:p>
    <w:p w:rsidR="00ED2B15" w:rsidRDefault="001A0060">
      <w:pPr>
        <w:ind w:firstLine="420"/>
      </w:pPr>
      <w:r>
        <w:rPr>
          <w:rFonts w:hint="eastAsia"/>
        </w:rPr>
        <w:t>--error-log-path=/var/log/nginx/error.log \</w:t>
      </w:r>
    </w:p>
    <w:p w:rsidR="00ED2B15" w:rsidRDefault="001A0060">
      <w:pPr>
        <w:ind w:firstLine="420"/>
      </w:pPr>
      <w:r>
        <w:rPr>
          <w:rFonts w:hint="eastAsia"/>
        </w:rPr>
        <w:t>--http-log-path=/var/</w:t>
      </w:r>
      <w:r>
        <w:rPr>
          <w:rFonts w:hint="eastAsia"/>
        </w:rPr>
        <w:t>log/nginx/access.log \</w:t>
      </w:r>
    </w:p>
    <w:p w:rsidR="00ED2B15" w:rsidRDefault="001A0060">
      <w:pPr>
        <w:ind w:firstLine="420"/>
      </w:pPr>
      <w:r>
        <w:rPr>
          <w:rFonts w:hint="eastAsia"/>
        </w:rPr>
        <w:t>--with-http_gzip_static_module \</w:t>
      </w:r>
    </w:p>
    <w:p w:rsidR="00ED2B15" w:rsidRDefault="001A0060">
      <w:pPr>
        <w:ind w:firstLine="420"/>
      </w:pPr>
      <w:r>
        <w:rPr>
          <w:rFonts w:hint="eastAsia"/>
        </w:rPr>
        <w:t>--http-client-body-temp-path=/var/temp/nginx/client \</w:t>
      </w:r>
    </w:p>
    <w:p w:rsidR="00ED2B15" w:rsidRDefault="001A0060">
      <w:pPr>
        <w:ind w:firstLine="420"/>
      </w:pPr>
      <w:r>
        <w:rPr>
          <w:rFonts w:hint="eastAsia"/>
        </w:rPr>
        <w:t>--http-proxy-temp-path=/var/temp/nginx/proxy \</w:t>
      </w:r>
    </w:p>
    <w:p w:rsidR="00ED2B15" w:rsidRDefault="001A0060">
      <w:pPr>
        <w:ind w:firstLine="420"/>
      </w:pPr>
      <w:r>
        <w:rPr>
          <w:rFonts w:hint="eastAsia"/>
        </w:rPr>
        <w:t>--http-fastcgi-temp-path=/var/temp/nginx/fastcgi \</w:t>
      </w:r>
    </w:p>
    <w:p w:rsidR="00ED2B15" w:rsidRDefault="001A0060">
      <w:pPr>
        <w:ind w:firstLine="420"/>
      </w:pPr>
      <w:r>
        <w:rPr>
          <w:rFonts w:hint="eastAsia"/>
        </w:rPr>
        <w:t>--http-uwsgi-temp-path=/var/temp/nginx/uwsgi \</w:t>
      </w:r>
    </w:p>
    <w:p w:rsidR="00ED2B15" w:rsidRDefault="001A0060">
      <w:pPr>
        <w:ind w:firstLine="420"/>
      </w:pPr>
      <w:r>
        <w:rPr>
          <w:rFonts w:hint="eastAsia"/>
        </w:rPr>
        <w:t>--http-scgi-temp-path=/var/temp/nginx/scgi \</w:t>
      </w:r>
    </w:p>
    <w:p w:rsidR="00ED2B15" w:rsidRDefault="001A0060">
      <w:pPr>
        <w:ind w:firstLine="420"/>
      </w:pPr>
      <w:r>
        <w:rPr>
          <w:rFonts w:hint="eastAsia"/>
        </w:rPr>
        <w:t>--add-module=/root/fastdfs-nginx-module/src</w:t>
      </w:r>
    </w:p>
    <w:p w:rsidR="00ED2B15" w:rsidRDefault="001A0060">
      <w:pPr>
        <w:numPr>
          <w:ilvl w:val="0"/>
          <w:numId w:val="10"/>
        </w:numPr>
        <w:ind w:firstLine="420"/>
      </w:pPr>
      <w:r>
        <w:rPr>
          <w:rFonts w:hint="eastAsia"/>
        </w:rPr>
        <w:t>make</w:t>
      </w:r>
    </w:p>
    <w:p w:rsidR="00ED2B15" w:rsidRDefault="001A0060">
      <w:pPr>
        <w:numPr>
          <w:ilvl w:val="0"/>
          <w:numId w:val="10"/>
        </w:numPr>
        <w:ind w:firstLine="420"/>
      </w:pPr>
      <w:r>
        <w:rPr>
          <w:rFonts w:hint="eastAsia"/>
        </w:rPr>
        <w:t>make install</w:t>
      </w:r>
    </w:p>
    <w:p w:rsidR="00ED2B15" w:rsidRDefault="001A0060">
      <w:pPr>
        <w:numPr>
          <w:ilvl w:val="0"/>
          <w:numId w:val="10"/>
        </w:numPr>
        <w:ind w:firstLine="420"/>
      </w:pPr>
      <w:r>
        <w:rPr>
          <w:rFonts w:hint="eastAsia"/>
        </w:rPr>
        <w:t>把</w:t>
      </w:r>
      <w:r>
        <w:rPr>
          <w:rFonts w:hint="eastAsia"/>
        </w:rPr>
        <w:t>/root/fastdfs-nginx-module/src/mod_fastdfs.conf</w:t>
      </w:r>
      <w:r>
        <w:rPr>
          <w:rFonts w:hint="eastAsia"/>
        </w:rPr>
        <w:t>文件复制到</w:t>
      </w:r>
      <w:r>
        <w:rPr>
          <w:rFonts w:hint="eastAsia"/>
        </w:rPr>
        <w:t>/etc/fdfs</w:t>
      </w:r>
      <w:r>
        <w:rPr>
          <w:rFonts w:hint="eastAsia"/>
        </w:rPr>
        <w:t>目录下。编辑：</w:t>
      </w:r>
    </w:p>
    <w:p w:rsidR="00ED2B15" w:rsidRDefault="001A0060">
      <w:pPr>
        <w:ind w:firstLine="420"/>
      </w:pPr>
      <w:r>
        <w:rPr>
          <w:noProof/>
        </w:rPr>
        <w:drawing>
          <wp:inline distT="0" distB="0" distL="114300" distR="114300">
            <wp:extent cx="5269230" cy="768985"/>
            <wp:effectExtent l="0" t="0" r="7620" b="1206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D2B15" w:rsidRDefault="001A0060">
      <w:pPr>
        <w:ind w:firstLine="420"/>
      </w:pPr>
      <w:r>
        <w:rPr>
          <w:noProof/>
        </w:rPr>
        <w:drawing>
          <wp:inline distT="0" distB="0" distL="114300" distR="114300">
            <wp:extent cx="5272405" cy="864870"/>
            <wp:effectExtent l="0" t="0" r="4445" b="1143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D2B15" w:rsidRDefault="001A0060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3040" cy="1064895"/>
            <wp:effectExtent l="0" t="0" r="3810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D2B15" w:rsidRDefault="001A0060">
      <w:pPr>
        <w:ind w:firstLine="420"/>
      </w:pPr>
      <w:r>
        <w:rPr>
          <w:noProof/>
        </w:rPr>
        <w:drawing>
          <wp:inline distT="0" distB="0" distL="114300" distR="114300">
            <wp:extent cx="5269230" cy="1042670"/>
            <wp:effectExtent l="0" t="0" r="762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D2B15" w:rsidRDefault="001A0060">
      <w:pPr>
        <w:numPr>
          <w:ilvl w:val="0"/>
          <w:numId w:val="10"/>
        </w:numPr>
        <w:ind w:firstLine="420"/>
      </w:pPr>
      <w:r>
        <w:rPr>
          <w:rFonts w:hint="eastAsia"/>
        </w:rPr>
        <w:t>nginx</w:t>
      </w:r>
      <w:r>
        <w:rPr>
          <w:rFonts w:hint="eastAsia"/>
        </w:rPr>
        <w:t>的配置</w:t>
      </w:r>
    </w:p>
    <w:p w:rsidR="00ED2B15" w:rsidRDefault="001A0060">
      <w:r>
        <w:rPr>
          <w:rFonts w:hint="eastAsia"/>
        </w:rPr>
        <w:t>在</w:t>
      </w:r>
      <w:r>
        <w:rPr>
          <w:rFonts w:hint="eastAsia"/>
        </w:rPr>
        <w:t>nginx</w:t>
      </w:r>
      <w:r>
        <w:rPr>
          <w:rFonts w:hint="eastAsia"/>
        </w:rPr>
        <w:t>的配置文件中添加一个</w:t>
      </w:r>
      <w:r>
        <w:rPr>
          <w:rFonts w:hint="eastAsia"/>
        </w:rPr>
        <w:t>Server</w:t>
      </w:r>
      <w:r>
        <w:rPr>
          <w:rFonts w:hint="eastAsia"/>
        </w:rPr>
        <w:t>：</w:t>
      </w:r>
    </w:p>
    <w:p w:rsidR="00ED2B15" w:rsidRDefault="001A0060">
      <w:pPr>
        <w:shd w:val="clear" w:color="auto" w:fill="D9D9D9"/>
      </w:pPr>
      <w:r>
        <w:t>server {</w:t>
      </w:r>
    </w:p>
    <w:p w:rsidR="00ED2B15" w:rsidRDefault="001A0060">
      <w:pPr>
        <w:shd w:val="clear" w:color="auto" w:fill="D9D9D9"/>
      </w:pPr>
      <w:r>
        <w:t xml:space="preserve">        listen       80;</w:t>
      </w:r>
    </w:p>
    <w:p w:rsidR="00ED2B15" w:rsidRDefault="001A0060">
      <w:pPr>
        <w:shd w:val="clear" w:color="auto" w:fill="D9D9D9"/>
      </w:pPr>
      <w:r>
        <w:t xml:space="preserve">        server_name  </w:t>
      </w:r>
      <w:r>
        <w:rPr>
          <w:color w:val="FF0000"/>
        </w:rPr>
        <w:t>192.168.101.</w:t>
      </w:r>
      <w:r>
        <w:rPr>
          <w:rFonts w:hint="eastAsia"/>
          <w:color w:val="FF0000"/>
        </w:rPr>
        <w:t>3</w:t>
      </w:r>
      <w:r>
        <w:t>;</w:t>
      </w:r>
    </w:p>
    <w:p w:rsidR="00ED2B15" w:rsidRDefault="00ED2B15">
      <w:pPr>
        <w:shd w:val="clear" w:color="auto" w:fill="D9D9D9"/>
      </w:pPr>
    </w:p>
    <w:p w:rsidR="00ED2B15" w:rsidRDefault="001A0060">
      <w:pPr>
        <w:shd w:val="clear" w:color="auto" w:fill="D9D9D9"/>
      </w:pPr>
      <w:r>
        <w:t xml:space="preserve">        location /</w:t>
      </w:r>
      <w:r>
        <w:rPr>
          <w:color w:val="FF0000"/>
        </w:rPr>
        <w:t>group</w:t>
      </w:r>
      <w:r>
        <w:rPr>
          <w:rFonts w:hint="eastAsia"/>
          <w:color w:val="FF0000"/>
        </w:rPr>
        <w:t>1</w:t>
      </w:r>
      <w:r>
        <w:t>/</w:t>
      </w:r>
      <w:r>
        <w:rPr>
          <w:color w:val="FF0000"/>
        </w:rPr>
        <w:t>M00</w:t>
      </w:r>
      <w:r>
        <w:t>/{</w:t>
      </w:r>
    </w:p>
    <w:p w:rsidR="00ED2B15" w:rsidRDefault="001A0060">
      <w:pPr>
        <w:shd w:val="clear" w:color="auto" w:fill="D9D9D9"/>
      </w:pPr>
      <w:r>
        <w:t xml:space="preserve">                </w:t>
      </w:r>
      <w:r>
        <w:rPr>
          <w:rFonts w:hint="eastAsia"/>
        </w:rPr>
        <w:t>#</w:t>
      </w:r>
      <w:r>
        <w:t>root /home/FastDFS/fdfs_storage/data;</w:t>
      </w:r>
    </w:p>
    <w:p w:rsidR="00ED2B15" w:rsidRDefault="001A0060">
      <w:pPr>
        <w:shd w:val="clear" w:color="auto" w:fill="D9D9D9"/>
      </w:pPr>
      <w:r>
        <w:t xml:space="preserve">                </w:t>
      </w:r>
      <w:r>
        <w:rPr>
          <w:rFonts w:hint="eastAsia"/>
        </w:rPr>
        <w:t>ngx_fastdfs_module</w:t>
      </w:r>
      <w:r>
        <w:t>;</w:t>
      </w:r>
    </w:p>
    <w:p w:rsidR="00ED2B15" w:rsidRDefault="001A0060">
      <w:pPr>
        <w:shd w:val="clear" w:color="auto" w:fill="D9D9D9"/>
      </w:pPr>
      <w:r>
        <w:t xml:space="preserve">        }</w:t>
      </w:r>
    </w:p>
    <w:p w:rsidR="00ED2B15" w:rsidRDefault="001A0060">
      <w:pPr>
        <w:shd w:val="clear" w:color="auto" w:fill="D9D9D9"/>
      </w:pPr>
      <w:r>
        <w:rPr>
          <w:rFonts w:hint="eastAsia"/>
        </w:rPr>
        <w:t>}</w:t>
      </w:r>
    </w:p>
    <w:p w:rsidR="00ED2B15" w:rsidRDefault="001A0060">
      <w:pPr>
        <w:numPr>
          <w:ilvl w:val="0"/>
          <w:numId w:val="10"/>
        </w:numPr>
        <w:ind w:firstLine="420"/>
      </w:pPr>
      <w:r>
        <w:rPr>
          <w:rFonts w:hint="eastAsia"/>
        </w:rPr>
        <w:t>将</w:t>
      </w:r>
      <w:r>
        <w:rPr>
          <w:rFonts w:hint="eastAsia"/>
        </w:rPr>
        <w:t>libfdfsclient.so</w:t>
      </w:r>
      <w:r>
        <w:rPr>
          <w:rFonts w:hint="eastAsia"/>
        </w:rPr>
        <w:t>拷贝至</w:t>
      </w:r>
      <w:r>
        <w:rPr>
          <w:rFonts w:hint="eastAsia"/>
        </w:rPr>
        <w:t>/usr/lib</w:t>
      </w:r>
      <w:r>
        <w:rPr>
          <w:rFonts w:hint="eastAsia"/>
        </w:rPr>
        <w:t>下</w:t>
      </w:r>
    </w:p>
    <w:p w:rsidR="00ED2B15" w:rsidRDefault="001A0060">
      <w:pPr>
        <w:ind w:left="420" w:firstLine="420"/>
      </w:pPr>
      <w:r>
        <w:t>cp /usr/lib64/libfdfsclient.so /usr/lib/</w:t>
      </w:r>
    </w:p>
    <w:p w:rsidR="00ED2B15" w:rsidRDefault="001A0060">
      <w:pPr>
        <w:numPr>
          <w:ilvl w:val="0"/>
          <w:numId w:val="10"/>
        </w:numPr>
        <w:ind w:firstLine="420"/>
      </w:pPr>
      <w:r>
        <w:rPr>
          <w:rFonts w:hint="eastAsia"/>
        </w:rPr>
        <w:t>启动</w:t>
      </w:r>
      <w:r>
        <w:rPr>
          <w:rFonts w:hint="eastAsia"/>
        </w:rPr>
        <w:t>nginx</w:t>
      </w:r>
    </w:p>
    <w:p w:rsidR="00ED2B15" w:rsidRDefault="00ED2B15"/>
    <w:p w:rsidR="00ED2B15" w:rsidRDefault="001A0060">
      <w:pPr>
        <w:pStyle w:val="2"/>
      </w:pPr>
      <w:r>
        <w:rPr>
          <w:rFonts w:hint="eastAsia"/>
        </w:rPr>
        <w:t>图片服务的使用</w:t>
      </w:r>
    </w:p>
    <w:p w:rsidR="00ED2B15" w:rsidRDefault="001A0060">
      <w:r>
        <w:rPr>
          <w:rFonts w:hint="eastAsia"/>
        </w:rPr>
        <w:t>官方提供一个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D2B15" w:rsidRDefault="001A0060">
      <w:r>
        <w:rPr>
          <w:rFonts w:hint="eastAsia"/>
        </w:rPr>
        <w:t>使用方法：</w:t>
      </w:r>
    </w:p>
    <w:p w:rsidR="00ED2B15" w:rsidRDefault="001A0060">
      <w:pPr>
        <w:numPr>
          <w:ilvl w:val="0"/>
          <w:numId w:val="11"/>
        </w:numPr>
      </w:pPr>
      <w:r>
        <w:rPr>
          <w:rFonts w:hint="eastAsia"/>
        </w:rPr>
        <w:t>把</w:t>
      </w:r>
      <w:r>
        <w:rPr>
          <w:rFonts w:hint="eastAsia"/>
        </w:rPr>
        <w:t>FastDFS</w:t>
      </w:r>
      <w:r>
        <w:rPr>
          <w:rFonts w:hint="eastAsia"/>
        </w:rPr>
        <w:t>提供的</w:t>
      </w:r>
      <w:r>
        <w:rPr>
          <w:rFonts w:hint="eastAsia"/>
        </w:rPr>
        <w:t>jar</w:t>
      </w:r>
      <w:r>
        <w:rPr>
          <w:rFonts w:hint="eastAsia"/>
        </w:rPr>
        <w:t>包添加到工程中</w:t>
      </w:r>
    </w:p>
    <w:p w:rsidR="00ED2B15" w:rsidRDefault="001A0060">
      <w:pPr>
        <w:numPr>
          <w:ilvl w:val="0"/>
          <w:numId w:val="11"/>
        </w:numPr>
      </w:pPr>
      <w:r>
        <w:rPr>
          <w:rFonts w:hint="eastAsia"/>
        </w:rPr>
        <w:t>初始化全局配置。加载一个配置文件。</w:t>
      </w:r>
    </w:p>
    <w:p w:rsidR="00ED2B15" w:rsidRDefault="001A0060">
      <w:pPr>
        <w:numPr>
          <w:ilvl w:val="0"/>
          <w:numId w:val="11"/>
        </w:numPr>
      </w:pPr>
      <w:r>
        <w:rPr>
          <w:rFonts w:hint="eastAsia"/>
        </w:rPr>
        <w:t>创建一个</w:t>
      </w:r>
      <w:r>
        <w:rPr>
          <w:rFonts w:hint="eastAsia"/>
        </w:rPr>
        <w:t>TrackerClient</w:t>
      </w:r>
      <w:r>
        <w:rPr>
          <w:rFonts w:hint="eastAsia"/>
        </w:rPr>
        <w:t>对象。</w:t>
      </w:r>
    </w:p>
    <w:p w:rsidR="00ED2B15" w:rsidRDefault="001A0060">
      <w:pPr>
        <w:numPr>
          <w:ilvl w:val="0"/>
          <w:numId w:val="11"/>
        </w:numPr>
      </w:pPr>
      <w:r>
        <w:rPr>
          <w:rFonts w:hint="eastAsia"/>
        </w:rPr>
        <w:t>创建一个</w:t>
      </w:r>
      <w:r>
        <w:rPr>
          <w:rFonts w:hint="eastAsia"/>
        </w:rPr>
        <w:t>TrackerServer</w:t>
      </w:r>
      <w:r>
        <w:rPr>
          <w:rFonts w:hint="eastAsia"/>
        </w:rPr>
        <w:t>对象。</w:t>
      </w:r>
    </w:p>
    <w:p w:rsidR="00ED2B15" w:rsidRDefault="001A0060">
      <w:pPr>
        <w:numPr>
          <w:ilvl w:val="0"/>
          <w:numId w:val="11"/>
        </w:numPr>
      </w:pPr>
      <w:r>
        <w:rPr>
          <w:rFonts w:hint="eastAsia"/>
        </w:rPr>
        <w:t>声明一个</w:t>
      </w:r>
      <w:r>
        <w:rPr>
          <w:rFonts w:hint="eastAsia"/>
        </w:rPr>
        <w:t>StorageServer</w:t>
      </w:r>
      <w:r>
        <w:rPr>
          <w:rFonts w:hint="eastAsia"/>
        </w:rPr>
        <w:t>对象，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ED2B15" w:rsidRDefault="001A0060">
      <w:pPr>
        <w:numPr>
          <w:ilvl w:val="0"/>
          <w:numId w:val="11"/>
        </w:numPr>
      </w:pPr>
      <w:r>
        <w:rPr>
          <w:rFonts w:hint="eastAsia"/>
        </w:rPr>
        <w:t>获得</w:t>
      </w:r>
      <w:r>
        <w:rPr>
          <w:rFonts w:hint="eastAsia"/>
        </w:rPr>
        <w:t>StorageClient</w:t>
      </w:r>
      <w:r>
        <w:rPr>
          <w:rFonts w:hint="eastAsia"/>
        </w:rPr>
        <w:t>对象。</w:t>
      </w:r>
    </w:p>
    <w:p w:rsidR="00ED2B15" w:rsidRDefault="001A0060">
      <w:pPr>
        <w:numPr>
          <w:ilvl w:val="0"/>
          <w:numId w:val="11"/>
        </w:numPr>
      </w:pPr>
      <w:r>
        <w:rPr>
          <w:rFonts w:hint="eastAsia"/>
        </w:rPr>
        <w:t>直接调用</w:t>
      </w:r>
      <w:r>
        <w:rPr>
          <w:rFonts w:hint="eastAsia"/>
        </w:rPr>
        <w:t>StorageClient</w:t>
      </w:r>
      <w:r>
        <w:rPr>
          <w:rFonts w:hint="eastAsia"/>
        </w:rPr>
        <w:t>对象方法上传文件即可。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2B15">
        <w:tc>
          <w:tcPr>
            <w:tcW w:w="8522" w:type="dxa"/>
          </w:tcPr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testUpload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1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、把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FastDFS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提供的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jar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包添加到工程中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2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、初始化全局配置。加载一个配置文件。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  <w:t>ClientGlobal.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init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"D:\\workspaces-itcast\\JaveEE18\\taotao-manager\\taotao-manager-web\\src\\main\\resources\\properties\\client.conf"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3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、创建一个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TrackerClient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对象。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TrackerClient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trackerClient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Trac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kerClient();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4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、创建一个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TrackerServer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对象。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TrackerServer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trackerServer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trackerClient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.getConnection();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5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、声明一个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StorageServer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对象，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。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StorageServer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storageServer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6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、获得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StorageClient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对象。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StorageClient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storageClient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StorageClient(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trackerServer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storageServer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7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、直接调用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StorageClient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对象方法上传文件即可。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String[]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strings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storageClient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.upload_file(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"D:\\Documents\\Pictures\\images\\2f2eb938943d.jpg"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"jpg"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(String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: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strings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ED2B15" w:rsidRDefault="001A0060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ED2B15" w:rsidRDefault="00ED2B15"/>
    <w:p w:rsidR="00ED2B15" w:rsidRDefault="001A0060">
      <w:r>
        <w:rPr>
          <w:rFonts w:hint="eastAsia"/>
        </w:rPr>
        <w:t>Client.conf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2B15">
        <w:tc>
          <w:tcPr>
            <w:tcW w:w="8522" w:type="dxa"/>
          </w:tcPr>
          <w:p w:rsidR="00ED2B15" w:rsidRDefault="001A0060">
            <w:r>
              <w:rPr>
                <w:rFonts w:ascii="Consolas" w:eastAsia="Consolas" w:hAnsi="Consolas" w:hint="eastAsia"/>
                <w:sz w:val="28"/>
                <w:highlight w:val="white"/>
              </w:rPr>
              <w:t>tracker_server=192.168.25.133:22122</w:t>
            </w:r>
          </w:p>
        </w:tc>
      </w:tr>
    </w:tbl>
    <w:p w:rsidR="00ED2B15" w:rsidRDefault="00ED2B15"/>
    <w:p w:rsidR="00ED2B15" w:rsidRDefault="00ED2B15"/>
    <w:p w:rsidR="00ED2B15" w:rsidRDefault="001A0060">
      <w:pPr>
        <w:pStyle w:val="2"/>
      </w:pPr>
      <w:r>
        <w:rPr>
          <w:rFonts w:hint="eastAsia"/>
        </w:rPr>
        <w:t>使用工具类上传图片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2B15">
        <w:tc>
          <w:tcPr>
            <w:tcW w:w="8522" w:type="dxa"/>
          </w:tcPr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testFastDfsClient()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FastDFSClient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FastDFSClient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"D:\\workspaces-itcast\\JaveEE18\\taotao-manager\\taotao-manager-web\\src\\main\\resources\\pr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operties\\client.conf"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uploadFile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.uploadFile(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"D:\\Documents\\Pictures\\images\\200811281555127886.jpg"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"jpg"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uploadFile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D2B15" w:rsidRDefault="001A0060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ED2B15" w:rsidRDefault="00ED2B15"/>
    <w:p w:rsidR="00ED2B15" w:rsidRDefault="00ED2B15"/>
    <w:p w:rsidR="00ED2B15" w:rsidRDefault="001A0060">
      <w:pPr>
        <w:pStyle w:val="1"/>
      </w:pPr>
      <w:r>
        <w:rPr>
          <w:rFonts w:hint="eastAsia"/>
        </w:rPr>
        <w:lastRenderedPageBreak/>
        <w:t>图片上传功能</w:t>
      </w:r>
    </w:p>
    <w:p w:rsidR="00ED2B15" w:rsidRDefault="001A0060">
      <w:pPr>
        <w:pStyle w:val="2"/>
      </w:pPr>
      <w:r>
        <w:rPr>
          <w:rFonts w:hint="eastAsia"/>
        </w:rPr>
        <w:t>功能分析</w:t>
      </w:r>
    </w:p>
    <w:p w:rsidR="00ED2B15" w:rsidRDefault="001A0060">
      <w:r>
        <w:rPr>
          <w:noProof/>
        </w:rPr>
        <w:drawing>
          <wp:inline distT="0" distB="0" distL="114300" distR="114300">
            <wp:extent cx="5272405" cy="1708150"/>
            <wp:effectExtent l="0" t="0" r="4445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D2B15" w:rsidRDefault="001A0060">
      <w:r>
        <w:rPr>
          <w:noProof/>
        </w:rPr>
        <w:drawing>
          <wp:inline distT="0" distB="0" distL="114300" distR="114300">
            <wp:extent cx="5273675" cy="2162175"/>
            <wp:effectExtent l="0" t="0" r="317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D2B15" w:rsidRDefault="00ED2B15"/>
    <w:p w:rsidR="00ED2B15" w:rsidRDefault="001A0060">
      <w:pPr>
        <w:pStyle w:val="3"/>
      </w:pPr>
      <w:r>
        <w:rPr>
          <w:rFonts w:hint="eastAsia"/>
        </w:rPr>
        <w:t>请求的参数：</w:t>
      </w:r>
    </w:p>
    <w:p w:rsidR="00ED2B15" w:rsidRDefault="001A0060">
      <w:r>
        <w:rPr>
          <w:noProof/>
        </w:rPr>
        <w:drawing>
          <wp:inline distT="0" distB="0" distL="114300" distR="114300">
            <wp:extent cx="5271770" cy="2084070"/>
            <wp:effectExtent l="0" t="0" r="5080" b="1143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D2B15" w:rsidRDefault="001A0060">
      <w:pPr>
        <w:pStyle w:val="3"/>
      </w:pPr>
      <w:r>
        <w:rPr>
          <w:rFonts w:hint="eastAsia"/>
        </w:rPr>
        <w:lastRenderedPageBreak/>
        <w:t>请求的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ED2B15" w:rsidRDefault="001A0060">
      <w:pPr>
        <w:rPr>
          <w:rFonts w:ascii="Consolas" w:eastAsia="Consolas" w:hAnsi="Consolas"/>
          <w:color w:val="2A00FF"/>
          <w:sz w:val="28"/>
          <w:highlight w:val="white"/>
        </w:rPr>
      </w:pPr>
      <w:r>
        <w:rPr>
          <w:rFonts w:ascii="Consolas" w:eastAsia="Consolas" w:hAnsi="Consolas" w:hint="eastAsia"/>
          <w:color w:val="2A00FF"/>
          <w:sz w:val="28"/>
          <w:highlight w:val="white"/>
        </w:rPr>
        <w:t>/pic/upload</w:t>
      </w:r>
    </w:p>
    <w:p w:rsidR="00ED2B15" w:rsidRDefault="001A0060">
      <w:r>
        <w:rPr>
          <w:rFonts w:hint="eastAsia"/>
        </w:rPr>
        <w:t>参考文档：</w:t>
      </w:r>
    </w:p>
    <w:p w:rsidR="00ED2B15" w:rsidRDefault="001A0060">
      <w:hyperlink r:id="rId31" w:history="1">
        <w:r>
          <w:rPr>
            <w:rStyle w:val="a5"/>
            <w:rFonts w:hint="eastAsia"/>
          </w:rPr>
          <w:t>http://kindeditor.net/docs/upload.html</w:t>
        </w:r>
      </w:hyperlink>
    </w:p>
    <w:p w:rsidR="00ED2B15" w:rsidRDefault="00ED2B15"/>
    <w:p w:rsidR="00ED2B15" w:rsidRDefault="001A0060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ED2B15" w:rsidRDefault="001A0060">
      <w:r>
        <w:rPr>
          <w:rFonts w:hint="eastAsia"/>
        </w:rPr>
        <w:t>Commons-io</w:t>
      </w:r>
      <w:r>
        <w:rPr>
          <w:rFonts w:hint="eastAsia"/>
        </w:rPr>
        <w:t>、</w:t>
      </w:r>
      <w:r>
        <w:rPr>
          <w:rFonts w:hint="eastAsia"/>
        </w:rPr>
        <w:t>fileupload</w:t>
      </w:r>
      <w:r>
        <w:rPr>
          <w:rFonts w:hint="eastAsia"/>
        </w:rPr>
        <w:t>，两个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ED2B15" w:rsidRDefault="00ED2B15"/>
    <w:p w:rsidR="00ED2B15" w:rsidRDefault="001A0060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中配置多媒体解析器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2B15">
        <w:tc>
          <w:tcPr>
            <w:tcW w:w="8522" w:type="dxa"/>
          </w:tcPr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"multipartResolver"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"org.springframework.web.multipart.commons.CommonsMultipartResolver"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!--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设定默认编码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--&gt;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"defaultEncoding"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设定文件上传的最大值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5MB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，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5*1024*1024 --&gt;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"maxUploadSize"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"5242880"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ED2B15" w:rsidRDefault="001A0060"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ED2B15" w:rsidRDefault="00ED2B15"/>
    <w:p w:rsidR="00ED2B15" w:rsidRDefault="001A0060">
      <w:pPr>
        <w:pStyle w:val="3"/>
      </w:pPr>
      <w:r>
        <w:rPr>
          <w:rFonts w:hint="eastAsia"/>
        </w:rPr>
        <w:t>响应的内容</w:t>
      </w:r>
    </w:p>
    <w:p w:rsidR="00ED2B15" w:rsidRDefault="001A0060">
      <w:r>
        <w:rPr>
          <w:rFonts w:hint="eastAsia"/>
        </w:rPr>
        <w:t>返回格式</w:t>
      </w:r>
      <w:r>
        <w:rPr>
          <w:rFonts w:hint="eastAsia"/>
        </w:rPr>
        <w:t>(JSON)</w:t>
      </w:r>
    </w:p>
    <w:p w:rsidR="00ED2B15" w:rsidRDefault="00ED2B15"/>
    <w:tbl>
      <w:tblPr>
        <w:tblStyle w:val="a6"/>
        <w:tblW w:w="8522" w:type="dxa"/>
        <w:shd w:val="clear" w:color="auto" w:fill="E6E6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D2B15">
        <w:tc>
          <w:tcPr>
            <w:tcW w:w="8522" w:type="dxa"/>
            <w:shd w:val="clear" w:color="auto" w:fill="E6E6E6"/>
          </w:tcPr>
          <w:p w:rsidR="00ED2B15" w:rsidRDefault="001A006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成功时</w:t>
            </w:r>
          </w:p>
          <w:p w:rsidR="00ED2B15" w:rsidRDefault="001A0060">
            <w:r>
              <w:rPr>
                <w:rFonts w:hint="eastAsia"/>
              </w:rPr>
              <w:t>{</w:t>
            </w:r>
          </w:p>
          <w:p w:rsidR="00ED2B15" w:rsidRDefault="001A0060">
            <w:r>
              <w:rPr>
                <w:rFonts w:hint="eastAsia"/>
              </w:rPr>
              <w:t xml:space="preserve">        "error" : 0,</w:t>
            </w:r>
          </w:p>
          <w:p w:rsidR="00ED2B15" w:rsidRDefault="001A0060">
            <w:r>
              <w:rPr>
                <w:rFonts w:hint="eastAsia"/>
              </w:rPr>
              <w:t xml:space="preserve">        "url" : "</w:t>
            </w:r>
            <w:r>
              <w:rPr>
                <w:rFonts w:hint="eastAsia"/>
              </w:rPr>
              <w:t>http://www.example.com/path/to/file.ext"</w:t>
            </w:r>
          </w:p>
          <w:p w:rsidR="00ED2B15" w:rsidRDefault="001A0060">
            <w:r>
              <w:rPr>
                <w:rFonts w:hint="eastAsia"/>
              </w:rPr>
              <w:t>}</w:t>
            </w:r>
          </w:p>
          <w:p w:rsidR="00ED2B15" w:rsidRDefault="001A006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失败时</w:t>
            </w:r>
          </w:p>
          <w:p w:rsidR="00ED2B15" w:rsidRDefault="001A0060">
            <w:r>
              <w:rPr>
                <w:rFonts w:hint="eastAsia"/>
              </w:rPr>
              <w:t>{</w:t>
            </w:r>
          </w:p>
          <w:p w:rsidR="00ED2B15" w:rsidRDefault="001A0060">
            <w:r>
              <w:rPr>
                <w:rFonts w:hint="eastAsia"/>
              </w:rPr>
              <w:t xml:space="preserve">        "error" : 1,</w:t>
            </w:r>
          </w:p>
          <w:p w:rsidR="00ED2B15" w:rsidRDefault="001A0060">
            <w:r>
              <w:rPr>
                <w:rFonts w:hint="eastAsia"/>
              </w:rPr>
              <w:t xml:space="preserve">        "message" : "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"</w:t>
            </w:r>
          </w:p>
          <w:p w:rsidR="00ED2B15" w:rsidRDefault="001A0060">
            <w:r>
              <w:rPr>
                <w:rFonts w:hint="eastAsia"/>
              </w:rPr>
              <w:t>}</w:t>
            </w:r>
          </w:p>
        </w:tc>
      </w:tr>
    </w:tbl>
    <w:p w:rsidR="00ED2B15" w:rsidRDefault="001A0060">
      <w:r>
        <w:rPr>
          <w:rFonts w:hint="eastAsia"/>
        </w:rPr>
        <w:t>需要创建一个</w:t>
      </w:r>
      <w:r>
        <w:rPr>
          <w:rFonts w:hint="eastAsia"/>
        </w:rPr>
        <w:t>pojo</w:t>
      </w:r>
      <w:r>
        <w:rPr>
          <w:rFonts w:hint="eastAsia"/>
        </w:rPr>
        <w:t>描述返回值。</w:t>
      </w:r>
    </w:p>
    <w:p w:rsidR="00ED2B15" w:rsidRDefault="001A0060">
      <w:r>
        <w:rPr>
          <w:rFonts w:hint="eastAsia"/>
        </w:rPr>
        <w:t>Pojo</w:t>
      </w:r>
      <w:r>
        <w:rPr>
          <w:rFonts w:hint="eastAsia"/>
        </w:rPr>
        <w:t>中有三个属性：</w:t>
      </w:r>
      <w:r>
        <w:rPr>
          <w:rFonts w:hint="eastAsia"/>
        </w:rPr>
        <w:t>error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message</w:t>
      </w:r>
      <w:r>
        <w:rPr>
          <w:rFonts w:hint="eastAsia"/>
        </w:rPr>
        <w:t>，可以放到</w:t>
      </w:r>
      <w:r>
        <w:rPr>
          <w:rFonts w:hint="eastAsia"/>
        </w:rPr>
        <w:t>taotao-common</w:t>
      </w:r>
      <w:r>
        <w:rPr>
          <w:rFonts w:hint="eastAsia"/>
        </w:rPr>
        <w:t>工程中。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2B15">
        <w:tc>
          <w:tcPr>
            <w:tcW w:w="8522" w:type="dxa"/>
          </w:tcPr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PictureResult {</w:t>
            </w:r>
          </w:p>
          <w:p w:rsidR="00ED2B15" w:rsidRDefault="00ED2B1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error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url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message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getError() {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error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setError(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error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error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error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getUrl() {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url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setUrl(String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url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url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url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getMessage() {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message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setMessage(String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message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message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message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ED2B15" w:rsidRDefault="001A0060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ED2B15" w:rsidRDefault="00ED2B15"/>
    <w:p w:rsidR="00ED2B15" w:rsidRDefault="001A0060">
      <w:pPr>
        <w:pStyle w:val="2"/>
      </w:pPr>
      <w:r>
        <w:rPr>
          <w:rFonts w:hint="eastAsia"/>
        </w:rPr>
        <w:t>Service</w:t>
      </w:r>
      <w:r>
        <w:rPr>
          <w:rFonts w:hint="eastAsia"/>
        </w:rPr>
        <w:t>层</w:t>
      </w:r>
    </w:p>
    <w:p w:rsidR="00ED2B15" w:rsidRDefault="001A0060">
      <w:r>
        <w:rPr>
          <w:rFonts w:hint="eastAsia"/>
        </w:rPr>
        <w:t>接收图片数据，把图片上传到图片服务器，返回</w:t>
      </w:r>
      <w:r>
        <w:rPr>
          <w:rFonts w:hint="eastAsia"/>
        </w:rPr>
        <w:t xml:space="preserve">PictureResult </w:t>
      </w:r>
      <w:r>
        <w:rPr>
          <w:rFonts w:hint="eastAsia"/>
        </w:rPr>
        <w:t>。需要使用</w:t>
      </w:r>
      <w:r>
        <w:rPr>
          <w:rFonts w:hint="eastAsia"/>
        </w:rPr>
        <w:t>FastDFSClient</w:t>
      </w:r>
      <w:r>
        <w:rPr>
          <w:rFonts w:hint="eastAsia"/>
        </w:rPr>
        <w:t>工具类。</w:t>
      </w:r>
    </w:p>
    <w:p w:rsidR="00ED2B15" w:rsidRDefault="001A0060">
      <w:r>
        <w:rPr>
          <w:rFonts w:hint="eastAsia"/>
        </w:rPr>
        <w:t>参数：</w:t>
      </w:r>
      <w:r>
        <w:rPr>
          <w:rFonts w:hint="eastAsia"/>
        </w:rPr>
        <w:t>MultiPartFile pictureFile</w:t>
      </w:r>
    </w:p>
    <w:p w:rsidR="00ED2B15" w:rsidRDefault="001A0060">
      <w:r>
        <w:rPr>
          <w:rFonts w:hint="eastAsia"/>
        </w:rPr>
        <w:t>返回值：</w:t>
      </w:r>
      <w:r>
        <w:rPr>
          <w:rFonts w:hint="eastAsia"/>
        </w:rPr>
        <w:t xml:space="preserve">PictureResult 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2B15">
        <w:tc>
          <w:tcPr>
            <w:tcW w:w="8522" w:type="dxa"/>
          </w:tcPr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@Service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PictureServiceImpl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PictureService {</w:t>
            </w:r>
          </w:p>
          <w:p w:rsidR="00ED2B15" w:rsidRDefault="00ED2B1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@Override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PictureResult uploadPic(MultipartFile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picFile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PictureResult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PictureResult();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判断图片是否为空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picFile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.isEmpty()) {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.setError(1);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.setMessage(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图片为空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上传到图片服务器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取图片扩展名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originalFilename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picFile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.getOriginalFilename();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取扩展名不要“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.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”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extName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originalFilename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.substring(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originalFilename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.lastIndexOf(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"."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+ 1);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FastDFSClient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FastDFSClient(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classpath:properties/client.conf"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url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.uploadFile(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picFile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.getBytes(),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extName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把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url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响应给客户端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.setError(0);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.setUrl(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url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.printStackTrace();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.setError(1);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.setMessage(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图片上传失败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ED2B15" w:rsidRDefault="00ED2B1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ED2B15" w:rsidRDefault="001A0060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ED2B15" w:rsidRDefault="00ED2B15"/>
    <w:p w:rsidR="00ED2B15" w:rsidRDefault="001A0060">
      <w:pPr>
        <w:pStyle w:val="2"/>
      </w:pPr>
      <w:r>
        <w:rPr>
          <w:rFonts w:hint="eastAsia"/>
        </w:rPr>
        <w:t>Controller</w:t>
      </w:r>
    </w:p>
    <w:p w:rsidR="00ED2B15" w:rsidRDefault="001A0060">
      <w:r>
        <w:rPr>
          <w:rFonts w:hint="eastAsia"/>
        </w:rPr>
        <w:t>接收上传的图片信息，调用</w:t>
      </w:r>
      <w:r>
        <w:rPr>
          <w:rFonts w:hint="eastAsia"/>
        </w:rPr>
        <w:t>Service</w:t>
      </w:r>
      <w:r>
        <w:rPr>
          <w:rFonts w:hint="eastAsia"/>
        </w:rPr>
        <w:t>把图片上传到图片服务器。返回</w:t>
      </w:r>
      <w:r>
        <w:rPr>
          <w:rFonts w:hint="eastAsia"/>
        </w:rPr>
        <w:t>json</w:t>
      </w:r>
      <w:r>
        <w:rPr>
          <w:rFonts w:hint="eastAsia"/>
        </w:rPr>
        <w:t>数据。需要使用</w:t>
      </w:r>
      <w:r>
        <w:rPr>
          <w:rFonts w:hint="eastAsia"/>
        </w:rPr>
        <w:t>@ResponseBody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2B15">
        <w:tc>
          <w:tcPr>
            <w:tcW w:w="8522" w:type="dxa"/>
          </w:tcPr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@Controller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PictureController {</w:t>
            </w:r>
          </w:p>
          <w:p w:rsidR="00ED2B15" w:rsidRDefault="00ED2B1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@Autowired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PictureService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pictureService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"/pic/upload"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@ResponseBody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PictureResult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uploadFile(MultipartFile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uploadFile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PictureResult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pictureService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.uploadPic(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uploadFile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;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ED2B15" w:rsidRDefault="001A006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  <w:p w:rsidR="00ED2B15" w:rsidRDefault="00ED2B15">
            <w:pPr>
              <w:rPr>
                <w:sz w:val="15"/>
                <w:szCs w:val="15"/>
              </w:rPr>
            </w:pPr>
          </w:p>
        </w:tc>
      </w:tr>
    </w:tbl>
    <w:p w:rsidR="00ED2B15" w:rsidRDefault="00ED2B15"/>
    <w:p w:rsidR="00ED2B15" w:rsidRDefault="001A0060">
      <w:pPr>
        <w:pStyle w:val="2"/>
      </w:pPr>
      <w:r>
        <w:rPr>
          <w:rFonts w:hint="eastAsia"/>
        </w:rPr>
        <w:lastRenderedPageBreak/>
        <w:t>加载属性文件</w:t>
      </w:r>
    </w:p>
    <w:p w:rsidR="00ED2B15" w:rsidRDefault="001A0060">
      <w:pPr>
        <w:numPr>
          <w:ilvl w:val="0"/>
          <w:numId w:val="12"/>
        </w:numPr>
      </w:pPr>
      <w:r>
        <w:rPr>
          <w:rFonts w:hint="eastAsia"/>
        </w:rPr>
        <w:t>创建一个属性文件</w:t>
      </w:r>
    </w:p>
    <w:p w:rsidR="00ED2B15" w:rsidRDefault="001A0060">
      <w:pPr>
        <w:numPr>
          <w:ilvl w:val="0"/>
          <w:numId w:val="12"/>
        </w:numPr>
      </w:pP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容器扫描属性文件。</w:t>
      </w:r>
    </w:p>
    <w:p w:rsidR="00ED2B15" w:rsidRDefault="001A0060">
      <w:pPr>
        <w:numPr>
          <w:ilvl w:val="0"/>
          <w:numId w:val="12"/>
        </w:numPr>
      </w:pPr>
      <w:r>
        <w:rPr>
          <w:rFonts w:hint="eastAsia"/>
        </w:rPr>
        <w:t>@Value</w:t>
      </w:r>
      <w:r>
        <w:rPr>
          <w:rFonts w:hint="eastAsia"/>
        </w:rPr>
        <w:t>注解取属性的值。</w:t>
      </w:r>
    </w:p>
    <w:p w:rsidR="00ED2B15" w:rsidRDefault="001A0060">
      <w:r>
        <w:rPr>
          <w:noProof/>
        </w:rPr>
        <w:drawing>
          <wp:inline distT="0" distB="0" distL="114300" distR="114300">
            <wp:extent cx="5267325" cy="1395730"/>
            <wp:effectExtent l="0" t="0" r="9525" b="139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D2B15" w:rsidRDefault="00ED2B15"/>
    <w:p w:rsidR="00ED2B15" w:rsidRDefault="001A0060">
      <w:pPr>
        <w:pStyle w:val="2"/>
      </w:pPr>
      <w:r>
        <w:rPr>
          <w:rFonts w:hint="eastAsia"/>
        </w:rPr>
        <w:t>解决浏览器兼容性问题</w:t>
      </w:r>
    </w:p>
    <w:p w:rsidR="00ED2B15" w:rsidRDefault="001A0060">
      <w:r>
        <w:rPr>
          <w:rFonts w:hint="eastAsia"/>
        </w:rPr>
        <w:t>要求返回的数据是一个文本类型，要求</w:t>
      </w:r>
      <w:r>
        <w:rPr>
          <w:rFonts w:hint="eastAsia"/>
        </w:rPr>
        <w:t xml:space="preserve">content-type </w:t>
      </w:r>
      <w:r>
        <w:rPr>
          <w:rFonts w:hint="eastAsia"/>
        </w:rPr>
        <w:t>为</w:t>
      </w:r>
      <w:r>
        <w:rPr>
          <w:rFonts w:hint="eastAsia"/>
        </w:rPr>
        <w:t>text/plan</w:t>
      </w:r>
    </w:p>
    <w:p w:rsidR="00ED2B15" w:rsidRDefault="001A0060">
      <w:r>
        <w:rPr>
          <w:noProof/>
        </w:rPr>
        <w:drawing>
          <wp:inline distT="0" distB="0" distL="114300" distR="114300">
            <wp:extent cx="5269230" cy="2316480"/>
            <wp:effectExtent l="0" t="0" r="762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D2B15" w:rsidRDefault="001A0060">
      <w:r>
        <w:br w:type="page"/>
      </w:r>
    </w:p>
    <w:p w:rsidR="00ED2B15" w:rsidRDefault="00ED2B15"/>
    <w:p w:rsidR="00ED2B15" w:rsidRDefault="001A0060">
      <w:pPr>
        <w:pStyle w:val="1"/>
      </w:pPr>
      <w:r>
        <w:rPr>
          <w:rFonts w:hint="eastAsia"/>
        </w:rPr>
        <w:t>父子容器</w:t>
      </w:r>
    </w:p>
    <w:p w:rsidR="00ED2B15" w:rsidRDefault="001A006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1099820</wp:posOffset>
                </wp:positionV>
                <wp:extent cx="3609975" cy="2028825"/>
                <wp:effectExtent l="4445" t="4445" r="5080" b="508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3635" y="2931795"/>
                          <a:ext cx="3609975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B15" w:rsidRDefault="001A0060">
                            <w:r>
                              <w:rPr>
                                <w:rFonts w:hint="eastAsia"/>
                              </w:rPr>
                              <w:t>Springmvc</w:t>
                            </w:r>
                            <w:r>
                              <w:rPr>
                                <w:rFonts w:hint="eastAsia"/>
                              </w:rPr>
                              <w:t>（前端控制器）（子容器）</w:t>
                            </w:r>
                          </w:p>
                          <w:p w:rsidR="00ED2B15" w:rsidRDefault="001A0060">
                            <w:r>
                              <w:rPr>
                                <w:rFonts w:hint="eastAsia"/>
                              </w:rPr>
                              <w:t>Controller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  <w:p w:rsidR="00ED2B15" w:rsidRDefault="00ED2B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202" type="#_x0000_t202" style="position:absolute;left:0pt;margin-left:100.8pt;margin-top:86.6pt;height:159.75pt;width:284.25pt;z-index:251698176;mso-width-relative:page;mso-height-relative:page;" fillcolor="#FFFFFF [3201]" filled="t" stroked="t" coordsize="21600,21600" o:gfxdata="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mH6731wAAAAsBAAAPAAAAAAAA&#10;AAEAIAAAACIAAABkcnMvZG93bnJldi54bWxQSwECFAAUAAAACACHTuJAJKMvykwCAAB4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Springmvc（前端控制器）（子容器）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Controller对象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42545</wp:posOffset>
                </wp:positionV>
                <wp:extent cx="5086350" cy="3314700"/>
                <wp:effectExtent l="4445" t="4445" r="14605" b="1460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0160" y="2055495"/>
                          <a:ext cx="5086350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B15" w:rsidRDefault="001A0060">
                            <w:r>
                              <w:rPr>
                                <w:rFonts w:hint="eastAsia"/>
                              </w:rPr>
                              <w:t>Spring</w:t>
                            </w:r>
                            <w:r>
                              <w:rPr>
                                <w:rFonts w:hint="eastAsia"/>
                              </w:rPr>
                              <w:t>容器（父容器）</w:t>
                            </w:r>
                          </w:p>
                          <w:p w:rsidR="00ED2B15" w:rsidRDefault="001A006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Mapper</w:t>
                            </w:r>
                            <w:r>
                              <w:rPr>
                                <w:rFonts w:hint="eastAsia"/>
                              </w:rPr>
                              <w:t>代理对象</w:t>
                            </w:r>
                          </w:p>
                          <w:p w:rsidR="00ED2B15" w:rsidRDefault="001A006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202" type="#_x0000_t202" style="position:absolute;left:0pt;margin-left:10.8pt;margin-top:3.35pt;height:261pt;width:400.5pt;z-index:251697152;mso-width-relative:page;mso-height-relative:page;" fillcolor="#FFFFFF [3201]" filled="t" stroked="t" coordsize="21600,21600" o:gfxdata="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FVCgHVAAAACAEAAA8AAAAAAAAAAQAg&#10;AAAAIgAAAGRycy9kb3ducmV2LnhtbFBLAQIUABQAAAAIAIdO4kCeNpRySgIAAHg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Spring容器（父容器）</w:t>
                      </w:r>
                    </w:p>
                    <w:p>
                      <w:pPr>
                        <w:numPr>
                          <w:ilvl w:val="0"/>
                          <w:numId w:val="13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Mapper代理对象</w:t>
                      </w:r>
                    </w:p>
                    <w:p>
                      <w:pPr>
                        <w:numPr>
                          <w:ilvl w:val="0"/>
                          <w:numId w:val="13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Service对象</w:t>
                      </w:r>
                    </w:p>
                  </w:txbxContent>
                </v:textbox>
              </v:shape>
            </w:pict>
          </mc:Fallback>
        </mc:AlternateContent>
      </w:r>
    </w:p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ED2B15"/>
    <w:p w:rsidR="00ED2B15" w:rsidRDefault="001A0060">
      <w:pPr>
        <w:tabs>
          <w:tab w:val="left" w:pos="636"/>
        </w:tabs>
        <w:jc w:val="left"/>
      </w:pPr>
      <w:r>
        <w:rPr>
          <w:rFonts w:hint="eastAsia"/>
        </w:rPr>
        <w:t>子容器可以访问父容器的对象，父容器不能访问子容器中的对象。</w:t>
      </w:r>
    </w:p>
    <w:p w:rsidR="00ED2B15" w:rsidRDefault="00ED2B15">
      <w:pPr>
        <w:tabs>
          <w:tab w:val="left" w:pos="636"/>
        </w:tabs>
        <w:jc w:val="left"/>
      </w:pPr>
    </w:p>
    <w:sectPr w:rsidR="00ED2B15">
      <w:headerReference w:type="default" r:id="rId3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060" w:rsidRDefault="001A0060">
      <w:r>
        <w:separator/>
      </w:r>
    </w:p>
  </w:endnote>
  <w:endnote w:type="continuationSeparator" w:id="0">
    <w:p w:rsidR="001A0060" w:rsidRDefault="001A0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060" w:rsidRDefault="001A0060">
      <w:r>
        <w:separator/>
      </w:r>
    </w:p>
  </w:footnote>
  <w:footnote w:type="continuationSeparator" w:id="0">
    <w:p w:rsidR="001A0060" w:rsidRDefault="001A00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B15" w:rsidRDefault="001A0060">
    <w:pPr>
      <w:pStyle w:val="a4"/>
      <w:jc w:val="center"/>
    </w:pPr>
    <w:r>
      <w:rPr>
        <w:rFonts w:hint="eastAsia"/>
      </w:rPr>
      <w:t>传智播客</w:t>
    </w:r>
    <w:r>
      <w:rPr>
        <w:rFonts w:hint="eastAsia"/>
      </w:rPr>
      <w:t xml:space="preserve">  Java</w:t>
    </w:r>
    <w:r>
      <w:rPr>
        <w:rFonts w:hint="eastAsia"/>
      </w:rPr>
      <w:t>学院</w:t>
    </w:r>
    <w:r>
      <w:rPr>
        <w:rFonts w:hint="eastAsia"/>
      </w:rPr>
      <w:t xml:space="preserve">  </w:t>
    </w:r>
    <w:r>
      <w:rPr>
        <w:rFonts w:hint="eastAsia"/>
      </w:rPr>
      <w:t>传智</w:t>
    </w:r>
    <w:r>
      <w:rPr>
        <w:rFonts w:hint="eastAsia"/>
      </w:rPr>
      <w:t>.</w:t>
    </w:r>
    <w:r>
      <w:rPr>
        <w:rFonts w:hint="eastAsia"/>
      </w:rPr>
      <w:t>入云龙</w:t>
    </w:r>
  </w:p>
  <w:p w:rsidR="00ED2B15" w:rsidRDefault="001A0060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id="_x0000_s1026" o:spid="_x0000_s1026" o:spt="20" style="position:absolute;left:0pt;margin-left:0.3pt;margin-top:7.9pt;height:0.05pt;width:416.25pt;z-index:251658240;mso-width-relative:page;mso-height-relative:page;" filled="f" stroked="t" coordsize="21600,21600" o:gfxdata="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agNVH1QAAAAYBAAAPAAAAAAAAAAEA&#10;IAAAACIAAABkcnMvZG93bnJldi54bWxQSwECFAAUAAAACACHTuJA+ouhNNkBAACYAwAADgAAAAAA&#10;AAABACAAAAAkAQAAZHJzL2Uyb0RvYy54bWxQSwUGAAAAAAYABgBZAQAAbwUAAAAA&#10;">
              <v:fill on="f" focussize="0,0"/>
              <v:stroke weight="0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930F2"/>
    <w:multiLevelType w:val="multilevel"/>
    <w:tmpl w:val="3C7930F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2CE74B"/>
    <w:multiLevelType w:val="multilevel"/>
    <w:tmpl w:val="552CE74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6468291"/>
    <w:multiLevelType w:val="multilevel"/>
    <w:tmpl w:val="5646829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6468314"/>
    <w:multiLevelType w:val="multilevel"/>
    <w:tmpl w:val="56468314"/>
    <w:lvl w:ilvl="0">
      <w:start w:val="3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6468413"/>
    <w:multiLevelType w:val="singleLevel"/>
    <w:tmpl w:val="56468413"/>
    <w:lvl w:ilvl="0">
      <w:start w:val="1"/>
      <w:numFmt w:val="decimal"/>
      <w:suff w:val="nothing"/>
      <w:lvlText w:val="%1、"/>
      <w:lvlJc w:val="left"/>
    </w:lvl>
  </w:abstractNum>
  <w:abstractNum w:abstractNumId="5">
    <w:nsid w:val="56469942"/>
    <w:multiLevelType w:val="singleLevel"/>
    <w:tmpl w:val="56469942"/>
    <w:lvl w:ilvl="0">
      <w:start w:val="1"/>
      <w:numFmt w:val="decimal"/>
      <w:suff w:val="nothing"/>
      <w:lvlText w:val="%1、"/>
      <w:lvlJc w:val="left"/>
    </w:lvl>
  </w:abstractNum>
  <w:abstractNum w:abstractNumId="6">
    <w:nsid w:val="564699EF"/>
    <w:multiLevelType w:val="multilevel"/>
    <w:tmpl w:val="564699EF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6469D4C"/>
    <w:multiLevelType w:val="singleLevel"/>
    <w:tmpl w:val="56469D4C"/>
    <w:lvl w:ilvl="0">
      <w:start w:val="1"/>
      <w:numFmt w:val="decimal"/>
      <w:suff w:val="nothing"/>
      <w:lvlText w:val="%1、"/>
      <w:lvlJc w:val="left"/>
    </w:lvl>
  </w:abstractNum>
  <w:abstractNum w:abstractNumId="8">
    <w:nsid w:val="56469F56"/>
    <w:multiLevelType w:val="singleLevel"/>
    <w:tmpl w:val="56469F56"/>
    <w:lvl w:ilvl="0">
      <w:start w:val="1"/>
      <w:numFmt w:val="decimal"/>
      <w:suff w:val="nothing"/>
      <w:lvlText w:val="%1、"/>
      <w:lvlJc w:val="left"/>
    </w:lvl>
  </w:abstractNum>
  <w:abstractNum w:abstractNumId="9">
    <w:nsid w:val="5646A536"/>
    <w:multiLevelType w:val="singleLevel"/>
    <w:tmpl w:val="5646A536"/>
    <w:lvl w:ilvl="0">
      <w:start w:val="1"/>
      <w:numFmt w:val="decimal"/>
      <w:suff w:val="nothing"/>
      <w:lvlText w:val="%1、"/>
      <w:lvlJc w:val="left"/>
    </w:lvl>
  </w:abstractNum>
  <w:abstractNum w:abstractNumId="10">
    <w:nsid w:val="5646A965"/>
    <w:multiLevelType w:val="singleLevel"/>
    <w:tmpl w:val="5646A965"/>
    <w:lvl w:ilvl="0">
      <w:start w:val="1"/>
      <w:numFmt w:val="decimal"/>
      <w:suff w:val="nothing"/>
      <w:lvlText w:val="%1、"/>
      <w:lvlJc w:val="left"/>
    </w:lvl>
  </w:abstractNum>
  <w:abstractNum w:abstractNumId="11">
    <w:nsid w:val="5646F51C"/>
    <w:multiLevelType w:val="singleLevel"/>
    <w:tmpl w:val="5646F51C"/>
    <w:lvl w:ilvl="0">
      <w:start w:val="1"/>
      <w:numFmt w:val="decimal"/>
      <w:suff w:val="nothing"/>
      <w:lvlText w:val="%1、"/>
      <w:lvlJc w:val="left"/>
    </w:lvl>
  </w:abstractNum>
  <w:abstractNum w:abstractNumId="12">
    <w:nsid w:val="5646FD07"/>
    <w:multiLevelType w:val="singleLevel"/>
    <w:tmpl w:val="5646FD0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A0060"/>
    <w:rsid w:val="00751928"/>
    <w:rsid w:val="00ED2B15"/>
    <w:rsid w:val="00F6517A"/>
    <w:rsid w:val="032E14C4"/>
    <w:rsid w:val="04B03BBE"/>
    <w:rsid w:val="05DB7E28"/>
    <w:rsid w:val="05FB28DB"/>
    <w:rsid w:val="084F532E"/>
    <w:rsid w:val="0A765FB8"/>
    <w:rsid w:val="0B4C4D17"/>
    <w:rsid w:val="0EE61FFF"/>
    <w:rsid w:val="0EEB6487"/>
    <w:rsid w:val="0F860884"/>
    <w:rsid w:val="0FC151E5"/>
    <w:rsid w:val="0FCF1F7D"/>
    <w:rsid w:val="10C57012"/>
    <w:rsid w:val="10F63064"/>
    <w:rsid w:val="11D54C50"/>
    <w:rsid w:val="12787CDD"/>
    <w:rsid w:val="143A53BF"/>
    <w:rsid w:val="16766EE8"/>
    <w:rsid w:val="16895F09"/>
    <w:rsid w:val="16B17FC7"/>
    <w:rsid w:val="17E3743F"/>
    <w:rsid w:val="18477163"/>
    <w:rsid w:val="19143034"/>
    <w:rsid w:val="1ADE3924"/>
    <w:rsid w:val="21D13E07"/>
    <w:rsid w:val="25055EC8"/>
    <w:rsid w:val="25556F4C"/>
    <w:rsid w:val="27241745"/>
    <w:rsid w:val="28C049EA"/>
    <w:rsid w:val="297A3E18"/>
    <w:rsid w:val="29A77266"/>
    <w:rsid w:val="2AB17718"/>
    <w:rsid w:val="2B4C5398"/>
    <w:rsid w:val="2C156FDF"/>
    <w:rsid w:val="2C8D37A6"/>
    <w:rsid w:val="2EC952CF"/>
    <w:rsid w:val="31D900D5"/>
    <w:rsid w:val="35654EE8"/>
    <w:rsid w:val="365B0F3E"/>
    <w:rsid w:val="37C83693"/>
    <w:rsid w:val="37E551C2"/>
    <w:rsid w:val="3814248D"/>
    <w:rsid w:val="39072D1B"/>
    <w:rsid w:val="39D236E8"/>
    <w:rsid w:val="3D051238"/>
    <w:rsid w:val="3F3E79D2"/>
    <w:rsid w:val="3F5440F4"/>
    <w:rsid w:val="3FA163F2"/>
    <w:rsid w:val="44FF3AA0"/>
    <w:rsid w:val="456A1771"/>
    <w:rsid w:val="4830797A"/>
    <w:rsid w:val="4ABD162D"/>
    <w:rsid w:val="4AD43451"/>
    <w:rsid w:val="4B6452BE"/>
    <w:rsid w:val="4B997D17"/>
    <w:rsid w:val="4BB153BE"/>
    <w:rsid w:val="4C1208DA"/>
    <w:rsid w:val="4CB33CE7"/>
    <w:rsid w:val="4DFB61FC"/>
    <w:rsid w:val="4EB5692F"/>
    <w:rsid w:val="4F912E1A"/>
    <w:rsid w:val="500D4962"/>
    <w:rsid w:val="50B72BFD"/>
    <w:rsid w:val="513C75D3"/>
    <w:rsid w:val="51524FFA"/>
    <w:rsid w:val="526C1837"/>
    <w:rsid w:val="53F70AD0"/>
    <w:rsid w:val="55514205"/>
    <w:rsid w:val="59047E99"/>
    <w:rsid w:val="5A0B2C4A"/>
    <w:rsid w:val="5A1B5462"/>
    <w:rsid w:val="5A72006F"/>
    <w:rsid w:val="5DFF18C5"/>
    <w:rsid w:val="5FD30547"/>
    <w:rsid w:val="60C458D1"/>
    <w:rsid w:val="61451322"/>
    <w:rsid w:val="6160574F"/>
    <w:rsid w:val="63D0424F"/>
    <w:rsid w:val="648D7E85"/>
    <w:rsid w:val="67B251AF"/>
    <w:rsid w:val="68A94442"/>
    <w:rsid w:val="68C1536C"/>
    <w:rsid w:val="72CD12E4"/>
    <w:rsid w:val="73430029"/>
    <w:rsid w:val="79733540"/>
    <w:rsid w:val="79784C56"/>
    <w:rsid w:val="7E9349B9"/>
    <w:rsid w:val="7F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header" w:unhideWhenUsed="1"/>
    <w:lsdException w:name="footer" w:unhideWhenUsed="1"/>
    <w:lsdException w:name="caption" w:semiHidden="1" w:unhideWhenUsed="1" w:qFormat="1"/>
    <w:lsdException w:name="Title" w:qFormat="1"/>
    <w:lsdException w:name="Default Paragraph Font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3"/>
    <w:next w:val="a"/>
    <w:uiPriority w:val="9"/>
    <w:unhideWhenUsed/>
    <w:qFormat/>
    <w:pPr>
      <w:numPr>
        <w:ilvl w:val="3"/>
      </w:numPr>
      <w:spacing w:before="280" w:after="290" w:line="372" w:lineRule="auto"/>
      <w:outlineLvl w:val="3"/>
    </w:pPr>
    <w:rPr>
      <w:rFonts w:ascii="Arial" w:eastAsia="黑体" w:hAnsi="Arial"/>
      <w:b w:val="0"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rPr>
      <w:color w:val="0000FF"/>
      <w:u w:val="single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header" w:unhideWhenUsed="1"/>
    <w:lsdException w:name="footer" w:unhideWhenUsed="1"/>
    <w:lsdException w:name="caption" w:semiHidden="1" w:unhideWhenUsed="1" w:qFormat="1"/>
    <w:lsdException w:name="Title" w:qFormat="1"/>
    <w:lsdException w:name="Default Paragraph Font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3"/>
    <w:next w:val="a"/>
    <w:uiPriority w:val="9"/>
    <w:unhideWhenUsed/>
    <w:qFormat/>
    <w:pPr>
      <w:numPr>
        <w:ilvl w:val="3"/>
      </w:numPr>
      <w:spacing w:before="280" w:after="290" w:line="372" w:lineRule="auto"/>
      <w:outlineLvl w:val="3"/>
    </w:pPr>
    <w:rPr>
      <w:rFonts w:ascii="Arial" w:eastAsia="黑体" w:hAnsi="Arial"/>
      <w:b w:val="0"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rPr>
      <w:color w:val="0000FF"/>
      <w:u w:val="single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yperlink" Target="http://www.taobao.com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kindeditor.net/docs/upload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taobao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1104</Words>
  <Characters>6297</Characters>
  <Application>Microsoft Office Word</Application>
  <DocSecurity>0</DocSecurity>
  <Lines>52</Lines>
  <Paragraphs>14</Paragraphs>
  <ScaleCrop>false</ScaleCrop>
  <Company>Lenovo</Company>
  <LinksUpToDate>false</LinksUpToDate>
  <CharactersWithSpaces>7387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苏丙伦</dc:creator>
  <cp:lastModifiedBy>Windows7</cp:lastModifiedBy>
  <cp:revision>4</cp:revision>
  <dcterms:created xsi:type="dcterms:W3CDTF">2015-11-14T00:32:00Z</dcterms:created>
  <dcterms:modified xsi:type="dcterms:W3CDTF">2017-12-01T04:35:00Z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